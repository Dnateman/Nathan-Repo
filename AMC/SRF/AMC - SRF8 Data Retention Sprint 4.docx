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W w:w="11039" w:type="dxa"/>
        <w:tblLook w:val="0480" w:firstRow="0" w:lastRow="0" w:firstColumn="1" w:lastColumn="0" w:noHBand="0" w:noVBand="1"/>
      </w:tblPr>
      <w:tblGrid>
        <w:gridCol w:w="1529"/>
        <w:gridCol w:w="3393"/>
        <w:gridCol w:w="1473"/>
        <w:gridCol w:w="971"/>
        <w:gridCol w:w="1418"/>
        <w:gridCol w:w="2255"/>
      </w:tblGrid>
      <w:tr w:rsidR="00AE5DD3" w:rsidRPr="00542595" w14:paraId="10F0A3A9" w14:textId="77777777" w:rsidTr="00FA08D1">
        <w:trPr>
          <w:trHeight w:val="440"/>
          <w:tblHeader/>
        </w:trPr>
        <w:tc>
          <w:tcPr>
            <w:tcW w:w="1529" w:type="dxa"/>
            <w:vAlign w:val="center"/>
          </w:tcPr>
          <w:p w14:paraId="4C92E8E6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393" w:type="dxa"/>
            <w:vAlign w:val="center"/>
          </w:tcPr>
          <w:p w14:paraId="3AFD8DDB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Tasks / Activities</w:t>
            </w:r>
          </w:p>
        </w:tc>
        <w:tc>
          <w:tcPr>
            <w:tcW w:w="1473" w:type="dxa"/>
            <w:vAlign w:val="center"/>
          </w:tcPr>
          <w:p w14:paraId="2C37DD48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PIC</w:t>
            </w:r>
          </w:p>
        </w:tc>
        <w:tc>
          <w:tcPr>
            <w:tcW w:w="971" w:type="dxa"/>
          </w:tcPr>
          <w:p w14:paraId="7630DB02" w14:textId="77777777" w:rsidR="00AE5DD3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MD</w:t>
            </w:r>
          </w:p>
        </w:tc>
        <w:tc>
          <w:tcPr>
            <w:tcW w:w="1418" w:type="dxa"/>
            <w:vAlign w:val="center"/>
          </w:tcPr>
          <w:p w14:paraId="4B4EE359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255" w:type="dxa"/>
            <w:vAlign w:val="center"/>
          </w:tcPr>
          <w:p w14:paraId="2C749E7B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684001" w:rsidRPr="00542595" w14:paraId="069FFE36" w14:textId="77777777" w:rsidTr="00FA08D1">
        <w:trPr>
          <w:trHeight w:val="5566"/>
        </w:trPr>
        <w:tc>
          <w:tcPr>
            <w:tcW w:w="1529" w:type="dxa"/>
            <w:vAlign w:val="center"/>
          </w:tcPr>
          <w:p w14:paraId="7AC34F1A" w14:textId="677FE0D3" w:rsidR="00684001" w:rsidRDefault="00A418A9" w:rsidP="0068400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November-January 2025</w:t>
            </w:r>
          </w:p>
        </w:tc>
        <w:tc>
          <w:tcPr>
            <w:tcW w:w="3393" w:type="dxa"/>
            <w:vAlign w:val="center"/>
          </w:tcPr>
          <w:p w14:paraId="31BE87F1" w14:textId="77777777" w:rsidR="00684001" w:rsidRPr="00A44494" w:rsidRDefault="00FA08D1" w:rsidP="00684001">
            <w:pPr>
              <w:shd w:val="clear" w:color="auto" w:fill="FFFFFF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  <w:t>DATA RETENTION</w:t>
            </w:r>
          </w:p>
          <w:p w14:paraId="7571E6D0" w14:textId="245879BB" w:rsidR="00DC2D51" w:rsidRDefault="00FA08D1" w:rsidP="00DC2D51">
            <w:pPr>
              <w:shd w:val="clear" w:color="auto" w:fill="FFFFFF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  <w:t xml:space="preserve">Sprint </w:t>
            </w:r>
            <w:r w:rsidR="009E6E8E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  <w:t>4</w:t>
            </w: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  <w:t xml:space="preserve"> - Development</w:t>
            </w:r>
          </w:p>
          <w:p w14:paraId="2DB0B798" w14:textId="77777777" w:rsidR="00FA08D1" w:rsidRPr="00FA08D1" w:rsidRDefault="00FA08D1" w:rsidP="00FA08D1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color w:val="000000" w:themeColor="text1"/>
                <w:lang w:eastAsia="en-PH"/>
              </w:rPr>
            </w:pPr>
            <w:r w:rsidRPr="00FA08D1">
              <w:rPr>
                <w:color w:val="000000" w:themeColor="text1"/>
                <w:lang w:eastAsia="en-PH"/>
              </w:rPr>
              <w:t>Sprint Planning</w:t>
            </w:r>
          </w:p>
          <w:p w14:paraId="1E03DCAE" w14:textId="77777777" w:rsidR="00FA08D1" w:rsidRPr="00FA08D1" w:rsidRDefault="00FA08D1" w:rsidP="00FA08D1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color w:val="000000" w:themeColor="text1"/>
                <w:lang w:eastAsia="en-PH"/>
              </w:rPr>
            </w:pPr>
            <w:r w:rsidRPr="00FA08D1">
              <w:rPr>
                <w:color w:val="000000" w:themeColor="text1"/>
                <w:lang w:eastAsia="en-PH"/>
              </w:rPr>
              <w:t>Field Mapping</w:t>
            </w:r>
          </w:p>
          <w:p w14:paraId="1535BA7B" w14:textId="77777777" w:rsidR="00FA08D1" w:rsidRPr="00FA08D1" w:rsidRDefault="00FA08D1" w:rsidP="00FA08D1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color w:val="000000" w:themeColor="text1"/>
                <w:lang w:eastAsia="en-PH"/>
              </w:rPr>
            </w:pPr>
            <w:r w:rsidRPr="00FA08D1">
              <w:rPr>
                <w:color w:val="000000" w:themeColor="text1"/>
                <w:lang w:eastAsia="en-PH"/>
              </w:rPr>
              <w:t>Scanning</w:t>
            </w:r>
          </w:p>
          <w:p w14:paraId="493FCE29" w14:textId="77777777" w:rsidR="00684001" w:rsidRPr="00FA08D1" w:rsidRDefault="00FA08D1" w:rsidP="00FA08D1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18"/>
                <w:szCs w:val="18"/>
              </w:rPr>
            </w:pPr>
            <w:r w:rsidRPr="00FA08D1">
              <w:rPr>
                <w:color w:val="000000" w:themeColor="text1"/>
                <w:lang w:eastAsia="en-PH"/>
              </w:rPr>
              <w:t>Auto-Deletion</w:t>
            </w:r>
          </w:p>
          <w:p w14:paraId="2FD4CDB1" w14:textId="77777777" w:rsidR="00FA08D1" w:rsidRPr="00E65DE2" w:rsidRDefault="00FA08D1" w:rsidP="00FA08D1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 w:themeColor="text1"/>
                <w:lang w:eastAsia="en-PH"/>
              </w:rPr>
              <w:t>Quality Assurance</w:t>
            </w:r>
          </w:p>
          <w:p w14:paraId="11E3CE21" w14:textId="77777777" w:rsidR="00E65DE2" w:rsidRDefault="00E65DE2" w:rsidP="00E65DE2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color w:val="000000" w:themeColor="text1"/>
                <w:lang w:eastAsia="en-PH"/>
              </w:rPr>
            </w:pPr>
            <w:r>
              <w:rPr>
                <w:color w:val="000000" w:themeColor="text1"/>
                <w:lang w:eastAsia="en-PH"/>
              </w:rPr>
              <w:t>User Acceptance Testing</w:t>
            </w:r>
          </w:p>
          <w:p w14:paraId="6B677EC2" w14:textId="77777777" w:rsidR="00E65DE2" w:rsidRPr="00052A72" w:rsidRDefault="00E65DE2" w:rsidP="00E65DE2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18"/>
                <w:szCs w:val="18"/>
              </w:rPr>
            </w:pPr>
            <w:r w:rsidRPr="00F33EEC">
              <w:rPr>
                <w:color w:val="000000" w:themeColor="text1"/>
                <w:lang w:eastAsia="en-PH"/>
              </w:rPr>
              <w:t>Review and Adjustment</w:t>
            </w:r>
            <w:r w:rsidRPr="00F33EEC">
              <w:rPr>
                <w:color w:val="000000" w:themeColor="text1"/>
                <w:lang w:eastAsia="en-PH"/>
              </w:rPr>
              <w:tab/>
            </w:r>
          </w:p>
        </w:tc>
        <w:tc>
          <w:tcPr>
            <w:tcW w:w="1473" w:type="dxa"/>
            <w:vAlign w:val="center"/>
          </w:tcPr>
          <w:p w14:paraId="7C76D035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51E8BA5" w14:textId="1DAEE65B" w:rsidR="00684001" w:rsidRDefault="00D43E35" w:rsidP="00D43E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Christian</w:t>
            </w:r>
            <w:r w:rsidR="00FA08D1">
              <w:rPr>
                <w:rFonts w:ascii="Arial" w:hAnsi="Arial" w:cs="Arial"/>
                <w:sz w:val="20"/>
                <w:szCs w:val="20"/>
              </w:rPr>
              <w:t>/Kath</w:t>
            </w:r>
            <w:r w:rsidR="00540C6E">
              <w:rPr>
                <w:rFonts w:ascii="Arial" w:hAnsi="Arial" w:cs="Arial"/>
                <w:sz w:val="20"/>
                <w:szCs w:val="20"/>
              </w:rPr>
              <w:br/>
              <w:t>/Nathan</w:t>
            </w:r>
          </w:p>
        </w:tc>
        <w:tc>
          <w:tcPr>
            <w:tcW w:w="971" w:type="dxa"/>
          </w:tcPr>
          <w:p w14:paraId="2FE025AA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11B3D0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2C1039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77367E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726D2B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D2EBF5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B2C79A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7A06897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D93642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034DCD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CCAAC7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C0977E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8098B6" w14:textId="63410DAE" w:rsidR="00684001" w:rsidRPr="000B7029" w:rsidRDefault="00194BF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4BF1">
              <w:rPr>
                <w:rFonts w:ascii="Arial" w:hAnsi="Arial" w:cs="Arial"/>
                <w:sz w:val="20"/>
                <w:szCs w:val="20"/>
              </w:rPr>
              <w:t>30</w:t>
            </w:r>
            <w:r w:rsidR="009E6E8E"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1418" w:type="dxa"/>
            <w:vAlign w:val="center"/>
          </w:tcPr>
          <w:p w14:paraId="696F5315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D34C14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2255" w:type="dxa"/>
            <w:vAlign w:val="center"/>
          </w:tcPr>
          <w:p w14:paraId="3B1A9A58" w14:textId="77777777" w:rsidR="00684001" w:rsidRPr="00542595" w:rsidRDefault="00684001" w:rsidP="0068400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E801BC" w14:textId="77777777" w:rsidR="00A81B01" w:rsidRPr="00121E04" w:rsidRDefault="00A81B01" w:rsidP="00121E04">
      <w:pPr>
        <w:spacing w:after="160" w:line="259" w:lineRule="auto"/>
      </w:pPr>
    </w:p>
    <w:sectPr w:rsidR="00A81B01" w:rsidRPr="00121E04" w:rsidSect="00BA5C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" w:right="618" w:bottom="1758" w:left="567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0EE42" w14:textId="77777777" w:rsidR="0003408D" w:rsidRDefault="0003408D" w:rsidP="00A34DAA">
      <w:r>
        <w:separator/>
      </w:r>
    </w:p>
  </w:endnote>
  <w:endnote w:type="continuationSeparator" w:id="0">
    <w:p w14:paraId="6F69F12D" w14:textId="77777777" w:rsidR="0003408D" w:rsidRDefault="0003408D" w:rsidP="00A3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69295167"/>
      <w:docPartObj>
        <w:docPartGallery w:val="Page Numbers (Bottom of Page)"/>
        <w:docPartUnique/>
      </w:docPartObj>
    </w:sdtPr>
    <w:sdtContent>
      <w:p w14:paraId="6185CD61" w14:textId="77777777" w:rsidR="002B474D" w:rsidRDefault="002B474D" w:rsidP="00F23E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18840026"/>
      <w:docPartObj>
        <w:docPartGallery w:val="Page Numbers (Bottom of Page)"/>
        <w:docPartUnique/>
      </w:docPartObj>
    </w:sdtPr>
    <w:sdtContent>
      <w:p w14:paraId="6524E5F7" w14:textId="77777777" w:rsidR="002B474D" w:rsidRDefault="002B474D" w:rsidP="002B474D">
        <w:pPr>
          <w:pStyle w:val="Footer"/>
          <w:framePr w:wrap="none" w:vAnchor="text" w:hAnchor="margin" w:xAlign="outside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972BDE" w14:textId="77777777" w:rsidR="002B474D" w:rsidRDefault="002B474D" w:rsidP="002B474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0"/>
      <w:tblW w:w="11057" w:type="dxa"/>
      <w:tblInd w:w="-5" w:type="dxa"/>
      <w:tblLook w:val="00A0" w:firstRow="1" w:lastRow="0" w:firstColumn="1" w:lastColumn="0" w:noHBand="0" w:noVBand="0"/>
    </w:tblPr>
    <w:tblGrid>
      <w:gridCol w:w="4782"/>
      <w:gridCol w:w="2022"/>
      <w:gridCol w:w="519"/>
      <w:gridCol w:w="1628"/>
      <w:gridCol w:w="2106"/>
    </w:tblGrid>
    <w:tr w:rsidR="00E074BD" w14:paraId="3C53DA96" w14:textId="77777777" w:rsidTr="00873C2F">
      <w:trPr>
        <w:trHeight w:val="407"/>
      </w:trPr>
      <w:tc>
        <w:tcPr>
          <w:tcW w:w="4782" w:type="dxa"/>
          <w:vAlign w:val="center"/>
        </w:tcPr>
        <w:p w14:paraId="23AA82C2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i/>
              <w:sz w:val="18"/>
            </w:rPr>
          </w:pPr>
          <w:r w:rsidRPr="00A83321">
            <w:rPr>
              <w:rFonts w:ascii="Century Gothic" w:eastAsia="Century Gothic" w:hAnsi="Century Gothic" w:cs="Century Gothic"/>
              <w:b/>
              <w:sz w:val="20"/>
              <w:szCs w:val="20"/>
            </w:rPr>
            <w:t>CUSTOMER REMARKS</w:t>
          </w:r>
        </w:p>
      </w:tc>
      <w:tc>
        <w:tcPr>
          <w:tcW w:w="2541" w:type="dxa"/>
          <w:gridSpan w:val="2"/>
          <w:vAlign w:val="center"/>
        </w:tcPr>
        <w:p w14:paraId="5F6713BB" w14:textId="77777777" w:rsidR="00E074BD" w:rsidRPr="00A83321" w:rsidRDefault="00E074BD" w:rsidP="00E074BD">
          <w:pPr>
            <w:ind w:right="-109"/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  <w:r>
            <w:rPr>
              <w:rFonts w:ascii="Century Gothic" w:eastAsia="Century Gothic" w:hAnsi="Century Gothic" w:cs="Century Gothic"/>
              <w:b/>
              <w:sz w:val="20"/>
              <w:szCs w:val="20"/>
            </w:rPr>
            <w:t>DATABASE CHECK</w:t>
          </w:r>
        </w:p>
      </w:tc>
      <w:tc>
        <w:tcPr>
          <w:tcW w:w="3734" w:type="dxa"/>
          <w:gridSpan w:val="2"/>
          <w:vAlign w:val="center"/>
        </w:tcPr>
        <w:p w14:paraId="106CE32C" w14:textId="77777777" w:rsidR="00E074BD" w:rsidRDefault="00E074BD" w:rsidP="00E074BD">
          <w:pPr>
            <w:ind w:right="-109"/>
            <w:jc w:val="center"/>
            <w:rPr>
              <w:noProof/>
            </w:rPr>
          </w:pPr>
          <w:r w:rsidRPr="00A83321">
            <w:rPr>
              <w:rFonts w:ascii="Century Gothic" w:eastAsia="Century Gothic" w:hAnsi="Century Gothic" w:cs="Century Gothic"/>
              <w:b/>
              <w:sz w:val="20"/>
              <w:szCs w:val="20"/>
            </w:rPr>
            <w:t>POST-SERVICE SURVEY</w:t>
          </w:r>
        </w:p>
      </w:tc>
    </w:tr>
    <w:tr w:rsidR="0076050C" w14:paraId="08017C5A" w14:textId="77777777" w:rsidTr="00873C2F">
      <w:trPr>
        <w:trHeight w:val="408"/>
      </w:trPr>
      <w:tc>
        <w:tcPr>
          <w:tcW w:w="4782" w:type="dxa"/>
          <w:vMerge w:val="restart"/>
        </w:tcPr>
        <w:p w14:paraId="77F590E5" w14:textId="77777777" w:rsidR="00E074BD" w:rsidRPr="001312B7" w:rsidRDefault="00E074BD" w:rsidP="001312B7">
          <w:pPr>
            <w:rPr>
              <w:rFonts w:ascii="Century Gothic" w:eastAsia="Century Gothic" w:hAnsi="Century Gothic" w:cs="Century Gothic"/>
              <w:i/>
              <w:sz w:val="16"/>
              <w:szCs w:val="22"/>
            </w:rPr>
          </w:pPr>
          <w:r w:rsidRPr="001312B7">
            <w:rPr>
              <w:rFonts w:ascii="Century Gothic" w:eastAsia="Century Gothic" w:hAnsi="Century Gothic" w:cs="Century Gothic"/>
              <w:i/>
              <w:sz w:val="16"/>
              <w:szCs w:val="22"/>
            </w:rPr>
            <w:t xml:space="preserve">NOTE: Completion of above services shall be considered </w:t>
          </w:r>
          <w:r w:rsidRPr="001312B7">
            <w:rPr>
              <w:rFonts w:ascii="Century Gothic" w:eastAsia="Century Gothic" w:hAnsi="Century Gothic" w:cs="Century Gothic"/>
              <w:b/>
              <w:i/>
              <w:sz w:val="16"/>
              <w:szCs w:val="22"/>
            </w:rPr>
            <w:t>CONFIRMED</w:t>
          </w:r>
          <w:r w:rsidRPr="001312B7">
            <w:rPr>
              <w:rFonts w:ascii="Century Gothic" w:eastAsia="Century Gothic" w:hAnsi="Century Gothic" w:cs="Century Gothic"/>
              <w:i/>
              <w:sz w:val="16"/>
              <w:szCs w:val="22"/>
            </w:rPr>
            <w:t xml:space="preserve"> if no confirmation is received seven (7) working days after date of receipt of this form.</w:t>
          </w:r>
        </w:p>
        <w:p w14:paraId="22C48A51" w14:textId="77777777" w:rsidR="00E074BD" w:rsidRDefault="00E074BD" w:rsidP="001312B7">
          <w:pPr>
            <w:pBdr>
              <w:bottom w:val="single" w:sz="12" w:space="1" w:color="auto"/>
              <w:between w:val="single" w:sz="12" w:space="1" w:color="auto"/>
            </w:pBdr>
            <w:rPr>
              <w:rFonts w:ascii="Century Gothic" w:eastAsia="Century Gothic" w:hAnsi="Century Gothic" w:cs="Century Gothic"/>
              <w:i/>
              <w:sz w:val="18"/>
            </w:rPr>
          </w:pPr>
        </w:p>
        <w:p w14:paraId="68FB1945" w14:textId="77777777" w:rsidR="00E074BD" w:rsidRDefault="00E074BD" w:rsidP="001312B7">
          <w:pPr>
            <w:pBdr>
              <w:bottom w:val="single" w:sz="12" w:space="1" w:color="auto"/>
              <w:between w:val="single" w:sz="12" w:space="1" w:color="auto"/>
            </w:pBdr>
            <w:rPr>
              <w:rFonts w:ascii="Century Gothic" w:eastAsia="Century Gothic" w:hAnsi="Century Gothic" w:cs="Century Gothic"/>
              <w:i/>
              <w:sz w:val="18"/>
            </w:rPr>
          </w:pPr>
        </w:p>
        <w:p w14:paraId="04054FBA" w14:textId="77777777" w:rsidR="00E074BD" w:rsidRDefault="00E074BD" w:rsidP="001312B7">
          <w:pPr>
            <w:pBdr>
              <w:bottom w:val="single" w:sz="12" w:space="1" w:color="auto"/>
              <w:between w:val="single" w:sz="12" w:space="1" w:color="auto"/>
            </w:pBdr>
            <w:rPr>
              <w:rFonts w:ascii="Century Gothic" w:eastAsia="Century Gothic" w:hAnsi="Century Gothic" w:cs="Century Gothic"/>
              <w:i/>
              <w:sz w:val="18"/>
            </w:rPr>
          </w:pPr>
        </w:p>
        <w:p w14:paraId="5AD03603" w14:textId="77777777" w:rsidR="00E074BD" w:rsidRDefault="00E074BD" w:rsidP="001312B7">
          <w:pPr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2022" w:type="dxa"/>
          <w:vAlign w:val="center"/>
        </w:tcPr>
        <w:p w14:paraId="00B4E7B6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Local Backup</w:t>
          </w:r>
        </w:p>
      </w:tc>
      <w:tc>
        <w:tcPr>
          <w:tcW w:w="519" w:type="dxa"/>
          <w:vAlign w:val="center"/>
        </w:tcPr>
        <w:p w14:paraId="3729E3B2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1628" w:type="dxa"/>
          <w:vAlign w:val="center"/>
        </w:tcPr>
        <w:p w14:paraId="5D10EE71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Expertise</w:t>
          </w:r>
        </w:p>
      </w:tc>
      <w:tc>
        <w:tcPr>
          <w:tcW w:w="2106" w:type="dxa"/>
        </w:tcPr>
        <w:p w14:paraId="6D9854FE" w14:textId="77777777" w:rsidR="00E074BD" w:rsidRDefault="0076050C" w:rsidP="007C0DB5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noProof/>
              <w:sz w:val="2"/>
              <w:szCs w:val="2"/>
              <w:lang w:eastAsia="en-PH"/>
            </w:rPr>
            <mc:AlternateContent>
              <mc:Choice Requires="wpg">
                <w:drawing>
                  <wp:anchor distT="0" distB="0" distL="114300" distR="114300" simplePos="0" relativeHeight="251708416" behindDoc="0" locked="0" layoutInCell="1" allowOverlap="1" wp14:anchorId="01C73ABB" wp14:editId="5324BDEC">
                    <wp:simplePos x="0" y="0"/>
                    <wp:positionH relativeFrom="column">
                      <wp:posOffset>25661</wp:posOffset>
                    </wp:positionH>
                    <wp:positionV relativeFrom="paragraph">
                      <wp:posOffset>40005</wp:posOffset>
                    </wp:positionV>
                    <wp:extent cx="1198245" cy="960755"/>
                    <wp:effectExtent l="0" t="0" r="0" b="4445"/>
                    <wp:wrapNone/>
                    <wp:docPr id="742477150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98245" cy="960755"/>
                              <a:chOff x="0" y="0"/>
                              <a:chExt cx="1198245" cy="960755"/>
                            </a:xfrm>
                          </wpg:grpSpPr>
                          <wpg:grpSp>
                            <wpg:cNvPr id="1998411451" name="Group 10"/>
                            <wpg:cNvGrpSpPr/>
                            <wpg:grpSpPr>
                              <a:xfrm>
                                <a:off x="0" y="0"/>
                                <a:ext cx="1198245" cy="433705"/>
                                <a:chOff x="0" y="0"/>
                                <a:chExt cx="1198245" cy="433705"/>
                              </a:xfrm>
                            </wpg:grpSpPr>
                            <wpg:grpSp>
                              <wpg:cNvPr id="5" name="Group 4"/>
                              <wpg:cNvGrpSpPr/>
                              <wpg:grpSpPr>
                                <a:xfrm>
                                  <a:off x="0" y="0"/>
                                  <a:ext cx="1198245" cy="160655"/>
                                  <a:chOff x="0" y="0"/>
                                  <a:chExt cx="1424744" cy="2219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458" t="20454" r="4509" b="27273"/>
                                  <a:stretch/>
                                </pic:blipFill>
                                <pic:spPr bwMode="auto">
                                  <a:xfrm>
                                    <a:off x="225083" y="0"/>
                                    <a:ext cx="1005205" cy="215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9" name="Picture 3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2024" y="28135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" name="Picture 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0">
                                    <a:off x="0" y="49237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6" name="Group 5"/>
                              <wpg:cNvGrpSpPr/>
                              <wpg:grpSpPr>
                                <a:xfrm>
                                  <a:off x="0" y="273050"/>
                                  <a:ext cx="1198245" cy="160655"/>
                                  <a:chOff x="0" y="0"/>
                                  <a:chExt cx="1424744" cy="2219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Picture 7"/>
                                  <pic:cNvPicPr>
                                    <a:picLocks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458" t="20454" r="4509" b="27273"/>
                                  <a:stretch/>
                                </pic:blipFill>
                                <pic:spPr bwMode="auto">
                                  <a:xfrm>
                                    <a:off x="225083" y="0"/>
                                    <a:ext cx="1005205" cy="215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Picture 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2024" y="28135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0">
                                    <a:off x="0" y="49237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  <wpg:grpSp>
                            <wpg:cNvPr id="27634387" name="Group 10"/>
                            <wpg:cNvGrpSpPr/>
                            <wpg:grpSpPr>
                              <a:xfrm>
                                <a:off x="0" y="527050"/>
                                <a:ext cx="1198245" cy="433705"/>
                                <a:chOff x="0" y="0"/>
                                <a:chExt cx="1198245" cy="433705"/>
                              </a:xfrm>
                            </wpg:grpSpPr>
                            <wpg:grpSp>
                              <wpg:cNvPr id="2091869238" name="Group 4"/>
                              <wpg:cNvGrpSpPr/>
                              <wpg:grpSpPr>
                                <a:xfrm>
                                  <a:off x="0" y="0"/>
                                  <a:ext cx="1198245" cy="160655"/>
                                  <a:chOff x="0" y="0"/>
                                  <a:chExt cx="1424744" cy="2219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56800763" name="Picture 1356800763"/>
                                  <pic:cNvPicPr>
                                    <a:picLocks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458" t="20454" r="4509" b="27273"/>
                                  <a:stretch/>
                                </pic:blipFill>
                                <pic:spPr bwMode="auto">
                                  <a:xfrm>
                                    <a:off x="225083" y="0"/>
                                    <a:ext cx="1005205" cy="215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885412266" name="Picture 188541226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2024" y="28135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566872922" name="Picture 156687292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0">
                                    <a:off x="0" y="49237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387553708" name="Group 5"/>
                              <wpg:cNvGrpSpPr/>
                              <wpg:grpSpPr>
                                <a:xfrm>
                                  <a:off x="0" y="273050"/>
                                  <a:ext cx="1198245" cy="160655"/>
                                  <a:chOff x="0" y="0"/>
                                  <a:chExt cx="1424744" cy="2219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69192919" name="Picture 1669192919"/>
                                  <pic:cNvPicPr>
                                    <a:picLocks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458" t="20454" r="4509" b="27273"/>
                                  <a:stretch/>
                                </pic:blipFill>
                                <pic:spPr bwMode="auto">
                                  <a:xfrm>
                                    <a:off x="225083" y="0"/>
                                    <a:ext cx="1005205" cy="215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62386886" name="Picture 26238688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2024" y="28135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13519895" name="Picture 91351989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0">
                                    <a:off x="0" y="49237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5A8FC56" id="Group 11" o:spid="_x0000_s1026" style="position:absolute;margin-left:2pt;margin-top:3.15pt;width:94.35pt;height:75.65pt;z-index:251708416" coordsize="11982,9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">
                    <v:group id="Group 10" o:spid="_x0000_s1027" style="position:absolute;width:11982;height:4337" coordsize="1198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">
                      <v:group id="Group 4" o:spid="_x0000_s1028" style="position:absolute;width:11982;height:1606" coordsize="14247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9" o:spid="_x0000_s1029" type="#_x0000_t75" style="position:absolute;left:2250;width:10052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">
                          <v:imagedata r:id="rId3" o:title="" croptop="13405f" cropbottom="17874f" cropleft="2922f" cropright="2955f"/>
                          <v:path arrowok="t"/>
                          <o:lock v:ext="edit" aspectratio="f"/>
                        </v:shape>
                        <v:shape id="Picture 39" o:spid="_x0000_s1030" type="#_x0000_t75" style="position:absolute;left:12520;top:281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">
                          <v:imagedata r:id="rId4" o:title=""/>
                          <v:path arrowok="t"/>
                        </v:shape>
                        <v:shape id="Picture 4" o:spid="_x0000_s1031" type="#_x0000_t75" style="position:absolute;top:492;width:1727;height:172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">
                          <v:imagedata r:id="rId4" o:title=""/>
                          <v:path arrowok="t"/>
                        </v:shape>
                      </v:group>
                      <v:group id="Group 5" o:spid="_x0000_s1032" style="position:absolute;top:2730;width:11982;height:1607" coordsize="14247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Picture 7" o:spid="_x0000_s1033" type="#_x0000_t75" style="position:absolute;left:2250;width:10052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">
                          <v:imagedata r:id="rId3" o:title="" croptop="13405f" cropbottom="17874f" cropleft="2922f" cropright="2955f"/>
                          <v:path arrowok="t"/>
                          <o:lock v:ext="edit" aspectratio="f"/>
                        </v:shape>
                        <v:shape id="Picture 8" o:spid="_x0000_s1034" type="#_x0000_t75" style="position:absolute;left:12520;top:281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">
                          <v:imagedata r:id="rId4" o:title=""/>
                          <v:path arrowok="t"/>
                        </v:shape>
                        <v:shape id="Picture 12" o:spid="_x0000_s1035" type="#_x0000_t75" style="position:absolute;top:492;width:1727;height:172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">
                          <v:imagedata r:id="rId4" o:title=""/>
                          <v:path arrowok="t"/>
                        </v:shape>
                      </v:group>
                    </v:group>
                    <v:group id="Group 10" o:spid="_x0000_s1036" style="position:absolute;top:5270;width:11982;height:4337" coordsize="1198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">
                      <v:group id="Group 4" o:spid="_x0000_s1037" style="position:absolute;width:11982;height:1606" coordsize="14247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">
                        <v:shape id="Picture 1356800763" o:spid="_x0000_s1038" type="#_x0000_t75" style="position:absolute;left:2250;width:10052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">
                          <v:imagedata r:id="rId3" o:title="" croptop="13405f" cropbottom="17874f" cropleft="2922f" cropright="2955f"/>
                          <v:path arrowok="t"/>
                          <o:lock v:ext="edit" aspectratio="f"/>
                        </v:shape>
                        <v:shape id="Picture 1885412266" o:spid="_x0000_s1039" type="#_x0000_t75" style="position:absolute;left:12520;top:281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">
                          <v:imagedata r:id="rId4" o:title=""/>
                          <v:path arrowok="t"/>
                        </v:shape>
                        <v:shape id="Picture 1566872922" o:spid="_x0000_s1040" type="#_x0000_t75" style="position:absolute;top:492;width:1727;height:172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">
                          <v:imagedata r:id="rId4" o:title=""/>
                          <v:path arrowok="t"/>
                        </v:shape>
                      </v:group>
                      <v:group id="Group 5" o:spid="_x0000_s1041" style="position:absolute;top:2730;width:11982;height:1607" coordsize="14247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">
                        <v:shape id="Picture 1669192919" o:spid="_x0000_s1042" type="#_x0000_t75" style="position:absolute;left:2250;width:10052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">
                          <v:imagedata r:id="rId3" o:title="" croptop="13405f" cropbottom="17874f" cropleft="2922f" cropright="2955f"/>
                          <v:path arrowok="t"/>
                          <o:lock v:ext="edit" aspectratio="f"/>
                        </v:shape>
                        <v:shape id="Picture 262386886" o:spid="_x0000_s1043" type="#_x0000_t75" style="position:absolute;left:12520;top:281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">
                          <v:imagedata r:id="rId4" o:title=""/>
                          <v:path arrowok="t"/>
                        </v:shape>
                        <v:shape id="Picture 913519895" o:spid="_x0000_s1044" type="#_x0000_t75" style="position:absolute;top:492;width:1727;height:172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">
                          <v:imagedata r:id="rId4" o:title=""/>
                          <v:path arrowok="t"/>
                        </v:shape>
                      </v:group>
                    </v:group>
                  </v:group>
                </w:pict>
              </mc:Fallback>
            </mc:AlternateContent>
          </w:r>
        </w:p>
      </w:tc>
    </w:tr>
    <w:tr w:rsidR="0076050C" w14:paraId="104C3956" w14:textId="77777777" w:rsidTr="00873C2F">
      <w:trPr>
        <w:trHeight w:val="407"/>
      </w:trPr>
      <w:tc>
        <w:tcPr>
          <w:tcW w:w="4782" w:type="dxa"/>
          <w:vMerge/>
        </w:tcPr>
        <w:p w14:paraId="3C0C47B6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2022" w:type="dxa"/>
          <w:vAlign w:val="center"/>
        </w:tcPr>
        <w:p w14:paraId="3E27E1BE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Network Backup</w:t>
          </w:r>
        </w:p>
      </w:tc>
      <w:tc>
        <w:tcPr>
          <w:tcW w:w="519" w:type="dxa"/>
          <w:vAlign w:val="center"/>
        </w:tcPr>
        <w:p w14:paraId="1B0BFA96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1628" w:type="dxa"/>
          <w:vAlign w:val="center"/>
        </w:tcPr>
        <w:p w14:paraId="359907B0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Punctuality</w:t>
          </w:r>
        </w:p>
      </w:tc>
      <w:tc>
        <w:tcPr>
          <w:tcW w:w="2106" w:type="dxa"/>
        </w:tcPr>
        <w:p w14:paraId="4AC8B172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</w:tr>
    <w:tr w:rsidR="0076050C" w14:paraId="0DD57493" w14:textId="77777777" w:rsidTr="00873C2F">
      <w:trPr>
        <w:trHeight w:val="408"/>
      </w:trPr>
      <w:tc>
        <w:tcPr>
          <w:tcW w:w="4782" w:type="dxa"/>
          <w:vMerge/>
        </w:tcPr>
        <w:p w14:paraId="57404054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2022" w:type="dxa"/>
          <w:vAlign w:val="center"/>
        </w:tcPr>
        <w:p w14:paraId="56F0B72C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External Backup</w:t>
          </w:r>
        </w:p>
      </w:tc>
      <w:tc>
        <w:tcPr>
          <w:tcW w:w="519" w:type="dxa"/>
          <w:vAlign w:val="center"/>
        </w:tcPr>
        <w:p w14:paraId="6BAFF8F6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1628" w:type="dxa"/>
          <w:vAlign w:val="center"/>
        </w:tcPr>
        <w:p w14:paraId="58EED75F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Approachability</w:t>
          </w:r>
        </w:p>
      </w:tc>
      <w:tc>
        <w:tcPr>
          <w:tcW w:w="2106" w:type="dxa"/>
        </w:tcPr>
        <w:p w14:paraId="5DC947D4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</w:tr>
    <w:tr w:rsidR="0076050C" w14:paraId="2F0AA4B9" w14:textId="77777777" w:rsidTr="00873C2F">
      <w:trPr>
        <w:trHeight w:val="408"/>
      </w:trPr>
      <w:tc>
        <w:tcPr>
          <w:tcW w:w="4782" w:type="dxa"/>
          <w:vMerge/>
        </w:tcPr>
        <w:p w14:paraId="50E5D5BC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2022" w:type="dxa"/>
          <w:vAlign w:val="center"/>
        </w:tcPr>
        <w:p w14:paraId="1C457F31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Maintenance Plan</w:t>
          </w:r>
        </w:p>
      </w:tc>
      <w:tc>
        <w:tcPr>
          <w:tcW w:w="519" w:type="dxa"/>
          <w:vAlign w:val="center"/>
        </w:tcPr>
        <w:p w14:paraId="312D31E0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1628" w:type="dxa"/>
          <w:vAlign w:val="center"/>
        </w:tcPr>
        <w:p w14:paraId="2DDF2542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Politeness</w:t>
          </w:r>
        </w:p>
      </w:tc>
      <w:tc>
        <w:tcPr>
          <w:tcW w:w="2106" w:type="dxa"/>
        </w:tcPr>
        <w:p w14:paraId="64A5285F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</w:tr>
  </w:tbl>
  <w:p w14:paraId="465E0960" w14:textId="77777777" w:rsidR="00334347" w:rsidRDefault="00334347" w:rsidP="00334347">
    <w:pPr>
      <w:rPr>
        <w:sz w:val="6"/>
        <w:szCs w:val="10"/>
      </w:rPr>
    </w:pPr>
  </w:p>
  <w:tbl>
    <w:tblPr>
      <w:tblStyle w:val="TableGrid"/>
      <w:tblpPr w:leftFromText="180" w:rightFromText="180" w:vertAnchor="text" w:horzAnchor="margin" w:tblpY="198"/>
      <w:tblW w:w="11052" w:type="dxa"/>
      <w:tblInd w:w="0" w:type="dxa"/>
      <w:tblCellMar>
        <w:right w:w="17" w:type="dxa"/>
      </w:tblCellMar>
      <w:tblLook w:val="04A0" w:firstRow="1" w:lastRow="0" w:firstColumn="1" w:lastColumn="0" w:noHBand="0" w:noVBand="1"/>
    </w:tblPr>
    <w:tblGrid>
      <w:gridCol w:w="3655"/>
      <w:gridCol w:w="3711"/>
      <w:gridCol w:w="3686"/>
    </w:tblGrid>
    <w:tr w:rsidR="0076050C" w14:paraId="7FE15B40" w14:textId="77777777" w:rsidTr="0076050C">
      <w:trPr>
        <w:trHeight w:val="395"/>
      </w:trPr>
      <w:tc>
        <w:tcPr>
          <w:tcW w:w="3655" w:type="dxa"/>
          <w:tcBorders>
            <w:top w:val="single" w:sz="4" w:space="0" w:color="auto"/>
            <w:left w:val="single" w:sz="4" w:space="0" w:color="auto"/>
            <w:bottom w:val="single" w:sz="2" w:space="0" w:color="000000"/>
            <w:right w:val="single" w:sz="2" w:space="0" w:color="000000"/>
          </w:tcBorders>
        </w:tcPr>
        <w:p w14:paraId="209A7C3F" w14:textId="77777777" w:rsidR="00F7449B" w:rsidRDefault="00F7449B" w:rsidP="00F7449B">
          <w:pPr>
            <w:ind w:left="19"/>
            <w:jc w:val="center"/>
          </w:pPr>
          <w:r>
            <w:rPr>
              <w:rFonts w:ascii="Century Gothic" w:eastAsia="Century Gothic" w:hAnsi="Century Gothic" w:cs="Century Gothic"/>
              <w:b/>
              <w:sz w:val="18"/>
            </w:rPr>
            <w:t>Performed by</w:t>
          </w:r>
          <w:r>
            <w:rPr>
              <w:rFonts w:ascii="Century Gothic" w:eastAsia="Century Gothic" w:hAnsi="Century Gothic" w:cs="Century Gothic"/>
              <w:b/>
              <w:sz w:val="10"/>
            </w:rPr>
            <w:t xml:space="preserve"> </w:t>
          </w:r>
        </w:p>
      </w:tc>
      <w:tc>
        <w:tcPr>
          <w:tcW w:w="3711" w:type="dxa"/>
          <w:tcBorders>
            <w:top w:val="single" w:sz="4" w:space="0" w:color="auto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19D4497" w14:textId="77777777" w:rsidR="00F7449B" w:rsidRDefault="00F7449B" w:rsidP="00F7449B">
          <w:pPr>
            <w:ind w:left="258" w:right="138"/>
            <w:jc w:val="center"/>
            <w:rPr>
              <w:rFonts w:ascii="Century Gothic" w:eastAsia="Century Gothic" w:hAnsi="Century Gothic" w:cs="Century Gothic"/>
              <w:b/>
              <w:sz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</w:rPr>
            <w:t xml:space="preserve">Customer Confirmation </w:t>
          </w:r>
        </w:p>
        <w:p w14:paraId="695D4E89" w14:textId="77777777" w:rsidR="00F7449B" w:rsidRDefault="00F7449B" w:rsidP="00F7449B">
          <w:pPr>
            <w:ind w:left="258" w:right="138"/>
            <w:jc w:val="center"/>
          </w:pPr>
          <w:r>
            <w:rPr>
              <w:rFonts w:ascii="Century Gothic" w:eastAsia="Century Gothic" w:hAnsi="Century Gothic" w:cs="Century Gothic"/>
              <w:i/>
              <w:sz w:val="18"/>
            </w:rPr>
            <w:t xml:space="preserve">(completion of above service) </w:t>
          </w:r>
        </w:p>
      </w:tc>
      <w:tc>
        <w:tcPr>
          <w:tcW w:w="3686" w:type="dxa"/>
          <w:tcBorders>
            <w:top w:val="single" w:sz="4" w:space="0" w:color="auto"/>
            <w:left w:val="single" w:sz="2" w:space="0" w:color="000000"/>
            <w:bottom w:val="single" w:sz="2" w:space="0" w:color="000000"/>
            <w:right w:val="single" w:sz="4" w:space="0" w:color="auto"/>
          </w:tcBorders>
        </w:tcPr>
        <w:p w14:paraId="3B9ADD5F" w14:textId="77777777" w:rsidR="00F7449B" w:rsidRDefault="00F7449B" w:rsidP="00F7449B">
          <w:pPr>
            <w:ind w:left="262" w:right="195"/>
            <w:jc w:val="center"/>
            <w:rPr>
              <w:rFonts w:ascii="Century Gothic" w:eastAsia="Century Gothic" w:hAnsi="Century Gothic" w:cs="Century Gothic"/>
              <w:b/>
              <w:sz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</w:rPr>
            <w:t>Customer Acknowledgement</w:t>
          </w:r>
        </w:p>
        <w:p w14:paraId="3F2B6C2A" w14:textId="77777777" w:rsidR="00F7449B" w:rsidRDefault="00F7449B" w:rsidP="00F7449B">
          <w:pPr>
            <w:ind w:left="262" w:right="195"/>
            <w:jc w:val="center"/>
          </w:pPr>
          <w:r>
            <w:rPr>
              <w:rFonts w:ascii="Century Gothic" w:eastAsia="Century Gothic" w:hAnsi="Century Gothic" w:cs="Century Gothic"/>
              <w:i/>
              <w:sz w:val="18"/>
            </w:rPr>
            <w:t xml:space="preserve">(receipt of this document) </w:t>
          </w:r>
        </w:p>
      </w:tc>
    </w:tr>
    <w:tr w:rsidR="0076050C" w14:paraId="6BFBCF68" w14:textId="77777777" w:rsidTr="0076050C">
      <w:trPr>
        <w:trHeight w:val="1152"/>
      </w:trPr>
      <w:tc>
        <w:tcPr>
          <w:tcW w:w="3655" w:type="dxa"/>
          <w:tcBorders>
            <w:top w:val="single" w:sz="2" w:space="0" w:color="000000"/>
            <w:left w:val="single" w:sz="4" w:space="0" w:color="auto"/>
            <w:bottom w:val="single" w:sz="4" w:space="0" w:color="auto"/>
            <w:right w:val="single" w:sz="2" w:space="0" w:color="000000"/>
          </w:tcBorders>
        </w:tcPr>
        <w:p w14:paraId="037697D8" w14:textId="77777777" w:rsidR="00F7449B" w:rsidRDefault="00052A72" w:rsidP="00766D35">
          <w:pPr>
            <w:tabs>
              <w:tab w:val="left" w:pos="2925"/>
            </w:tabs>
            <w:rPr>
              <w:i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eastAsia="en-PH"/>
            </w:rPr>
            <w:drawing>
              <wp:anchor distT="0" distB="0" distL="114300" distR="114300" simplePos="0" relativeHeight="251714560" behindDoc="0" locked="0" layoutInCell="1" allowOverlap="1" wp14:anchorId="4396E419" wp14:editId="0EB96A01">
                <wp:simplePos x="0" y="0"/>
                <wp:positionH relativeFrom="column">
                  <wp:posOffset>919736</wp:posOffset>
                </wp:positionH>
                <wp:positionV relativeFrom="paragraph">
                  <wp:posOffset>39173</wp:posOffset>
                </wp:positionV>
                <wp:extent cx="486410" cy="233045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sign-kath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410" cy="233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66D35">
            <w:rPr>
              <w:i/>
            </w:rPr>
            <w:tab/>
          </w:r>
        </w:p>
        <w:p w14:paraId="77ABFB07" w14:textId="77777777" w:rsidR="00F7449B" w:rsidRPr="004F6619" w:rsidRDefault="00F7449B" w:rsidP="00F7449B">
          <w:pPr>
            <w:rPr>
              <w:i/>
              <w:sz w:val="18"/>
            </w:rPr>
          </w:pPr>
        </w:p>
        <w:p w14:paraId="1BCA3946" w14:textId="77777777" w:rsidR="00F7449B" w:rsidRPr="0052477C" w:rsidRDefault="00F7449B" w:rsidP="00F7449B">
          <w:pPr>
            <w:tabs>
              <w:tab w:val="left" w:pos="1780"/>
              <w:tab w:val="center" w:pos="1809"/>
            </w:tabs>
            <w:ind w:left="-19"/>
            <w:jc w:val="center"/>
            <w:rPr>
              <w:rFonts w:ascii="Century Gothic" w:eastAsia="Century Gothic" w:hAnsi="Century Gothic" w:cs="Century Gothic"/>
              <w:sz w:val="20"/>
              <w:szCs w:val="18"/>
            </w:rPr>
          </w:pPr>
          <w:r w:rsidRPr="0052477C">
            <w:rPr>
              <w:rFonts w:ascii="Century Gothic" w:eastAsia="Century Gothic" w:hAnsi="Century Gothic" w:cs="Century Gothic"/>
              <w:noProof/>
              <w:sz w:val="18"/>
              <w:szCs w:val="18"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7A245072" wp14:editId="5E2F2C6F">
                    <wp:simplePos x="0" y="0"/>
                    <wp:positionH relativeFrom="column">
                      <wp:posOffset>31115</wp:posOffset>
                    </wp:positionH>
                    <wp:positionV relativeFrom="paragraph">
                      <wp:posOffset>132080</wp:posOffset>
                    </wp:positionV>
                    <wp:extent cx="2240280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402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A0C5FCD" id="Straight Connector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4pt" to="178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" strokecolor="black [3200]" strokeweight="1pt">
                    <v:stroke joinstyle="miter"/>
                  </v:line>
                </w:pict>
              </mc:Fallback>
            </mc:AlternateContent>
          </w:r>
          <w:r w:rsidR="00C47627">
            <w:rPr>
              <w:rFonts w:ascii="Century Gothic" w:eastAsia="Century Gothic" w:hAnsi="Century Gothic" w:cs="Century Gothic"/>
              <w:sz w:val="20"/>
              <w:szCs w:val="18"/>
            </w:rPr>
            <w:t xml:space="preserve">Kathleen May E. </w:t>
          </w:r>
          <w:proofErr w:type="spellStart"/>
          <w:r w:rsidR="00C47627">
            <w:rPr>
              <w:rFonts w:ascii="Century Gothic" w:eastAsia="Century Gothic" w:hAnsi="Century Gothic" w:cs="Century Gothic"/>
              <w:sz w:val="20"/>
              <w:szCs w:val="18"/>
            </w:rPr>
            <w:t>Catapia</w:t>
          </w:r>
          <w:proofErr w:type="spellEnd"/>
        </w:p>
        <w:p w14:paraId="3804047A" w14:textId="77777777" w:rsidR="00F7449B" w:rsidRPr="00EC425E" w:rsidRDefault="00F7449B" w:rsidP="00F7449B">
          <w:pPr>
            <w:tabs>
              <w:tab w:val="left" w:pos="2436"/>
            </w:tabs>
            <w:spacing w:after="6"/>
            <w:jc w:val="center"/>
            <w:rPr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  <w:szCs w:val="18"/>
            </w:rPr>
            <w:t>Consultant</w:t>
          </w:r>
        </w:p>
      </w:tc>
      <w:tc>
        <w:tcPr>
          <w:tcW w:w="3711" w:type="dxa"/>
          <w:tcBorders>
            <w:top w:val="single" w:sz="2" w:space="0" w:color="000000"/>
            <w:left w:val="single" w:sz="2" w:space="0" w:color="000000"/>
            <w:bottom w:val="single" w:sz="4" w:space="0" w:color="auto"/>
            <w:right w:val="single" w:sz="2" w:space="0" w:color="000000"/>
          </w:tcBorders>
        </w:tcPr>
        <w:p w14:paraId="0D2C9231" w14:textId="77777777" w:rsidR="00F7449B" w:rsidRPr="004F6619" w:rsidRDefault="00F7449B" w:rsidP="00F7449B">
          <w:pPr>
            <w:rPr>
              <w:i/>
              <w:sz w:val="18"/>
            </w:rPr>
          </w:pPr>
        </w:p>
        <w:p w14:paraId="01F11B6D" w14:textId="77777777" w:rsidR="00F7449B" w:rsidRDefault="00F7449B" w:rsidP="00F7449B">
          <w:pPr>
            <w:rPr>
              <w:i/>
            </w:rPr>
          </w:pPr>
        </w:p>
        <w:p w14:paraId="19B5CBDD" w14:textId="77777777" w:rsidR="00F7449B" w:rsidRPr="000A25B8" w:rsidRDefault="00F7449B" w:rsidP="00BA5C4C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noProof/>
              <w:sz w:val="18"/>
              <w:szCs w:val="18"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52C88473" wp14:editId="718E1FB8">
                    <wp:simplePos x="0" y="0"/>
                    <wp:positionH relativeFrom="column">
                      <wp:posOffset>31115</wp:posOffset>
                    </wp:positionH>
                    <wp:positionV relativeFrom="paragraph">
                      <wp:posOffset>132080</wp:posOffset>
                    </wp:positionV>
                    <wp:extent cx="2240280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402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9B7988" id="Straight Connector 1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4pt" to="178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" strokecolor="black [3200]" strokeweight="1pt">
                    <v:stroke joinstyle="miter"/>
                  </v:line>
                </w:pict>
              </mc:Fallback>
            </mc:AlternateContent>
          </w:r>
          <w:r w:rsidR="009E4408">
            <w:rPr>
              <w:rFonts w:ascii="Century Gothic" w:eastAsia="Century Gothic" w:hAnsi="Century Gothic" w:cs="Century Gothic"/>
              <w:sz w:val="18"/>
              <w:szCs w:val="18"/>
            </w:rPr>
            <w:t xml:space="preserve">    </w:t>
          </w:r>
          <w:r w:rsidR="00873C2F">
            <w:rPr>
              <w:rFonts w:ascii="Century Gothic" w:eastAsia="Century Gothic" w:hAnsi="Century Gothic" w:cs="Century Gothic"/>
              <w:sz w:val="18"/>
              <w:szCs w:val="18"/>
            </w:rPr>
            <w:t xml:space="preserve">               </w:t>
          </w:r>
          <w:r w:rsidR="00603A7C">
            <w:rPr>
              <w:rFonts w:ascii="Century Gothic" w:eastAsia="Century Gothic" w:hAnsi="Century Gothic" w:cs="Century Gothic"/>
              <w:sz w:val="18"/>
              <w:szCs w:val="18"/>
            </w:rPr>
            <w:t xml:space="preserve">   </w:t>
          </w:r>
          <w:r w:rsidR="00100B17">
            <w:rPr>
              <w:rFonts w:ascii="Century Gothic" w:hAnsi="Century Gothic"/>
              <w:b/>
              <w:sz w:val="20"/>
              <w:szCs w:val="20"/>
            </w:rPr>
            <w:t xml:space="preserve"> </w:t>
          </w:r>
          <w:r w:rsidR="0055025C">
            <w:rPr>
              <w:rFonts w:ascii="Century Gothic" w:hAnsi="Century Gothic"/>
              <w:b/>
              <w:sz w:val="20"/>
              <w:szCs w:val="20"/>
            </w:rPr>
            <w:t>MICHAEL BUCTUAN</w:t>
          </w:r>
        </w:p>
        <w:p w14:paraId="6E5A97A7" w14:textId="77777777" w:rsidR="009F2530" w:rsidRPr="00BE7A47" w:rsidRDefault="00F7449B" w:rsidP="009F2530">
          <w:pPr>
            <w:ind w:left="-19"/>
            <w:jc w:val="center"/>
            <w:rPr>
              <w:rFonts w:ascii="Century Gothic" w:eastAsia="Century Gothic" w:hAnsi="Century Gothic" w:cs="Century Gothic"/>
              <w:b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  <w:szCs w:val="18"/>
            </w:rPr>
            <w:t>Customer PIC</w:t>
          </w:r>
        </w:p>
      </w:tc>
      <w:tc>
        <w:tcPr>
          <w:tcW w:w="3686" w:type="dxa"/>
          <w:tcBorders>
            <w:top w:val="single" w:sz="2" w:space="0" w:color="000000"/>
            <w:left w:val="single" w:sz="2" w:space="0" w:color="000000"/>
            <w:bottom w:val="single" w:sz="4" w:space="0" w:color="auto"/>
            <w:right w:val="single" w:sz="4" w:space="0" w:color="auto"/>
          </w:tcBorders>
        </w:tcPr>
        <w:p w14:paraId="2478E59E" w14:textId="77777777" w:rsidR="00F7449B" w:rsidRPr="004F6619" w:rsidRDefault="00F7449B" w:rsidP="00F7449B">
          <w:pPr>
            <w:ind w:left="-19"/>
            <w:jc w:val="center"/>
            <w:rPr>
              <w:sz w:val="18"/>
            </w:rPr>
          </w:pPr>
        </w:p>
        <w:p w14:paraId="4D0DB34B" w14:textId="77777777" w:rsidR="00F7449B" w:rsidRDefault="00F7449B" w:rsidP="0076050C"/>
        <w:p w14:paraId="21A4165F" w14:textId="77777777" w:rsidR="00F7449B" w:rsidRPr="001806CF" w:rsidRDefault="0055025C" w:rsidP="00F7449B">
          <w:pPr>
            <w:ind w:left="-19"/>
            <w:jc w:val="center"/>
            <w:rPr>
              <w:rFonts w:ascii="Century Gothic" w:eastAsia="Century Gothic" w:hAnsi="Century Gothic" w:cs="Century Gothic"/>
              <w:sz w:val="18"/>
              <w:szCs w:val="18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MICHAEL BUCTUAN</w:t>
          </w:r>
          <w:r w:rsidRPr="001806CF">
            <w:rPr>
              <w:rFonts w:ascii="Century Gothic" w:eastAsia="Century Gothic" w:hAnsi="Century Gothic" w:cs="Century Gothic"/>
              <w:noProof/>
              <w:sz w:val="18"/>
              <w:szCs w:val="18"/>
              <w:lang w:eastAsia="en-PH"/>
            </w:rPr>
            <w:t xml:space="preserve"> </w:t>
          </w:r>
          <w:r w:rsidR="00F7449B" w:rsidRPr="001806CF">
            <w:rPr>
              <w:rFonts w:ascii="Century Gothic" w:eastAsia="Century Gothic" w:hAnsi="Century Gothic" w:cs="Century Gothic"/>
              <w:noProof/>
              <w:sz w:val="18"/>
              <w:szCs w:val="18"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7463BDEB" wp14:editId="3179C5C0">
                    <wp:simplePos x="0" y="0"/>
                    <wp:positionH relativeFrom="column">
                      <wp:posOffset>31115</wp:posOffset>
                    </wp:positionH>
                    <wp:positionV relativeFrom="paragraph">
                      <wp:posOffset>132080</wp:posOffset>
                    </wp:positionV>
                    <wp:extent cx="2240280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402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93F064" id="Straight Connector 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4pt" to="178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" strokecolor="black [3200]" strokeweight="1pt">
                    <v:stroke joinstyle="miter"/>
                  </v:line>
                </w:pict>
              </mc:Fallback>
            </mc:AlternateContent>
          </w:r>
        </w:p>
        <w:p w14:paraId="2EFAF0FC" w14:textId="77777777" w:rsidR="00F7449B" w:rsidRPr="00BE7A47" w:rsidRDefault="00F7449B" w:rsidP="00F7449B">
          <w:pPr>
            <w:ind w:right="16"/>
            <w:jc w:val="center"/>
            <w:rPr>
              <w:rFonts w:ascii="Century Gothic" w:eastAsia="Century Gothic" w:hAnsi="Century Gothic" w:cs="Century Gothic"/>
              <w:b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  <w:szCs w:val="18"/>
            </w:rPr>
            <w:t>Customer PIC</w:t>
          </w:r>
        </w:p>
      </w:tc>
    </w:tr>
  </w:tbl>
  <w:p w14:paraId="3650BD25" w14:textId="77777777" w:rsidR="00F7449B" w:rsidRDefault="00F7449B" w:rsidP="00334347">
    <w:pPr>
      <w:rPr>
        <w:sz w:val="6"/>
        <w:szCs w:val="10"/>
      </w:rPr>
    </w:pPr>
  </w:p>
  <w:p w14:paraId="527511BA" w14:textId="77777777" w:rsidR="00F7449B" w:rsidRPr="00650EC6" w:rsidRDefault="00F7449B" w:rsidP="00334347">
    <w:pPr>
      <w:rPr>
        <w:sz w:val="6"/>
        <w:szCs w:val="10"/>
      </w:rPr>
    </w:pPr>
  </w:p>
  <w:p w14:paraId="7035EBE0" w14:textId="77777777" w:rsidR="002B474D" w:rsidRPr="008C1FF0" w:rsidRDefault="002B474D" w:rsidP="002B474D">
    <w:pPr>
      <w:pStyle w:val="Footer"/>
      <w:framePr w:w="1630" w:wrap="none" w:vAnchor="text" w:hAnchor="page" w:x="10092" w:y="1915"/>
      <w:jc w:val="right"/>
      <w:rPr>
        <w:rStyle w:val="PageNumber"/>
        <w:rFonts w:ascii="Arial" w:hAnsi="Arial" w:cs="Arial"/>
        <w:color w:val="7F7F7F" w:themeColor="text1" w:themeTint="80"/>
        <w:sz w:val="13"/>
        <w:szCs w:val="14"/>
      </w:rPr>
    </w:pP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t xml:space="preserve">Page </w: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begin"/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instrText xml:space="preserve"> PAGE </w:instrTex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separate"/>
    </w:r>
    <w:r w:rsidR="00E65DE2">
      <w:rPr>
        <w:rStyle w:val="PageNumber"/>
        <w:rFonts w:ascii="Arial" w:hAnsi="Arial" w:cs="Arial"/>
        <w:noProof/>
        <w:color w:val="7F7F7F" w:themeColor="text1" w:themeTint="80"/>
        <w:sz w:val="13"/>
        <w:szCs w:val="14"/>
      </w:rPr>
      <w:t>1</w: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end"/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t xml:space="preserve"> of </w: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begin"/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instrText xml:space="preserve"> NUMPAGES </w:instrTex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separate"/>
    </w:r>
    <w:r w:rsidR="00E65DE2">
      <w:rPr>
        <w:rStyle w:val="PageNumber"/>
        <w:rFonts w:ascii="Arial" w:hAnsi="Arial" w:cs="Arial"/>
        <w:noProof/>
        <w:color w:val="7F7F7F" w:themeColor="text1" w:themeTint="80"/>
        <w:sz w:val="13"/>
        <w:szCs w:val="14"/>
      </w:rPr>
      <w:t>1</w: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end"/>
    </w:r>
  </w:p>
  <w:p w14:paraId="5FA6F260" w14:textId="77777777" w:rsidR="00F7449B" w:rsidRDefault="00F7449B" w:rsidP="00F7449B">
    <w:pPr>
      <w:pStyle w:val="Footer"/>
      <w:rPr>
        <w:rStyle w:val="PageNumber"/>
        <w:rFonts w:ascii="Arial" w:hAnsi="Arial" w:cs="Arial"/>
        <w:color w:val="7F7F7F" w:themeColor="text1" w:themeTint="80"/>
        <w:sz w:val="13"/>
        <w:szCs w:val="14"/>
      </w:rPr>
    </w:pPr>
  </w:p>
  <w:p w14:paraId="22AD2C69" w14:textId="23027C61" w:rsidR="00334347" w:rsidRPr="00560083" w:rsidRDefault="00F7449B" w:rsidP="00F7449B">
    <w:pPr>
      <w:pStyle w:val="Footer"/>
      <w:rPr>
        <w:sz w:val="2"/>
        <w:szCs w:val="2"/>
      </w:rPr>
    </w:pPr>
    <w:r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begin"/>
    </w:r>
    <w:r>
      <w:rPr>
        <w:rStyle w:val="PageNumber"/>
        <w:rFonts w:ascii="Arial" w:hAnsi="Arial" w:cs="Arial"/>
        <w:color w:val="7F7F7F" w:themeColor="text1" w:themeTint="80"/>
        <w:sz w:val="13"/>
        <w:szCs w:val="14"/>
      </w:rPr>
      <w:instrText xml:space="preserve"> COMMENTS  \* MERGEFORMAT </w:instrText>
    </w:r>
    <w:r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separate"/>
    </w:r>
    <w:r w:rsidR="00CD1A5B">
      <w:rPr>
        <w:rStyle w:val="PageNumber"/>
        <w:rFonts w:ascii="Arial" w:hAnsi="Arial" w:cs="Arial"/>
        <w:color w:val="7F7F7F" w:themeColor="text1" w:themeTint="80"/>
        <w:sz w:val="13"/>
        <w:szCs w:val="14"/>
      </w:rPr>
      <w:t>SD-F001. Rev. 03 [05.31.23]</w:t>
    </w:r>
    <w:r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C5D67" w14:textId="77777777" w:rsidR="00A418A9" w:rsidRDefault="00A41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25C9E" w14:textId="77777777" w:rsidR="0003408D" w:rsidRDefault="0003408D" w:rsidP="00A34DAA">
      <w:r>
        <w:separator/>
      </w:r>
    </w:p>
  </w:footnote>
  <w:footnote w:type="continuationSeparator" w:id="0">
    <w:p w14:paraId="59245EF9" w14:textId="77777777" w:rsidR="0003408D" w:rsidRDefault="0003408D" w:rsidP="00A34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DDF91" w14:textId="77777777" w:rsidR="00A418A9" w:rsidRDefault="00A41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DCF6D" w14:textId="77777777" w:rsidR="00A83321" w:rsidRPr="0052477C" w:rsidRDefault="00E074BD" w:rsidP="00AE5DD3">
    <w:pPr>
      <w:tabs>
        <w:tab w:val="left" w:pos="9567"/>
      </w:tabs>
      <w:spacing w:after="25"/>
      <w:ind w:left="-28" w:right="-1069"/>
      <w:rPr>
        <w:sz w:val="11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4AC496" wp14:editId="6C647B24">
              <wp:simplePos x="0" y="0"/>
              <wp:positionH relativeFrom="column">
                <wp:posOffset>-29845</wp:posOffset>
              </wp:positionH>
              <wp:positionV relativeFrom="paragraph">
                <wp:posOffset>43740</wp:posOffset>
              </wp:positionV>
              <wp:extent cx="2755900" cy="355600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5900" cy="355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A42773" w14:textId="77777777" w:rsidR="00560083" w:rsidRPr="00560083" w:rsidRDefault="00560083" w:rsidP="00560083">
                          <w:pPr>
                            <w:spacing w:after="25"/>
                            <w:ind w:left="-28" w:right="-1069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560083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Service Report Form</w:t>
                          </w:r>
                        </w:p>
                        <w:p w14:paraId="5F8A324E" w14:textId="77777777" w:rsidR="00560083" w:rsidRDefault="0056008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4AC496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-2.35pt;margin-top:3.45pt;width:217pt;height:2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" fillcolor="white [3201]" stroked="f" strokeweight=".5pt">
              <v:textbox>
                <w:txbxContent>
                  <w:p w14:paraId="27A42773" w14:textId="77777777" w:rsidR="00560083" w:rsidRPr="00560083" w:rsidRDefault="00560083" w:rsidP="00560083">
                    <w:pPr>
                      <w:spacing w:after="25"/>
                      <w:ind w:left="-28" w:right="-1069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560083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Service Report Form</w:t>
                    </w:r>
                  </w:p>
                  <w:p w14:paraId="5F8A324E" w14:textId="77777777" w:rsidR="00560083" w:rsidRDefault="00560083"/>
                </w:txbxContent>
              </v:textbox>
            </v:shape>
          </w:pict>
        </mc:Fallback>
      </mc:AlternateContent>
    </w:r>
    <w:r w:rsidR="0052477C">
      <w:rPr>
        <w:noProof/>
        <w:lang w:eastAsia="en-PH"/>
      </w:rPr>
      <w:drawing>
        <wp:anchor distT="0" distB="0" distL="114300" distR="114300" simplePos="0" relativeHeight="251645952" behindDoc="1" locked="0" layoutInCell="1" allowOverlap="1" wp14:anchorId="65D50D4F" wp14:editId="396C8C02">
          <wp:simplePos x="0" y="0"/>
          <wp:positionH relativeFrom="column">
            <wp:posOffset>5974910</wp:posOffset>
          </wp:positionH>
          <wp:positionV relativeFrom="paragraph">
            <wp:posOffset>-78105</wp:posOffset>
          </wp:positionV>
          <wp:extent cx="1003612" cy="477872"/>
          <wp:effectExtent l="0" t="0" r="0" b="0"/>
          <wp:wrapNone/>
          <wp:docPr id="1064835" name="Picture 10648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TI Logo v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612" cy="477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5DD3">
      <w:rPr>
        <w:sz w:val="11"/>
      </w:rPr>
      <w:tab/>
    </w:r>
  </w:p>
  <w:p w14:paraId="787B35C7" w14:textId="77777777" w:rsidR="00A83321" w:rsidRDefault="00A83321" w:rsidP="00A83321">
    <w:pPr>
      <w:jc w:val="center"/>
      <w:rPr>
        <w:sz w:val="2"/>
        <w:szCs w:val="2"/>
      </w:rPr>
    </w:pPr>
  </w:p>
  <w:p w14:paraId="29CB0171" w14:textId="77777777" w:rsidR="00560083" w:rsidRDefault="00560083" w:rsidP="00A83321">
    <w:pPr>
      <w:jc w:val="center"/>
      <w:rPr>
        <w:sz w:val="2"/>
        <w:szCs w:val="2"/>
      </w:rPr>
    </w:pPr>
  </w:p>
  <w:p w14:paraId="6C030E5C" w14:textId="77777777" w:rsidR="00560083" w:rsidRDefault="00560083" w:rsidP="00A83321">
    <w:pPr>
      <w:jc w:val="center"/>
      <w:rPr>
        <w:sz w:val="2"/>
        <w:szCs w:val="2"/>
      </w:rPr>
    </w:pPr>
  </w:p>
  <w:p w14:paraId="4C4AD61C" w14:textId="77777777" w:rsidR="00560083" w:rsidRDefault="00560083" w:rsidP="00A83321">
    <w:pPr>
      <w:jc w:val="center"/>
      <w:rPr>
        <w:sz w:val="2"/>
        <w:szCs w:val="2"/>
      </w:rPr>
    </w:pPr>
  </w:p>
  <w:p w14:paraId="6E04BF38" w14:textId="77777777" w:rsidR="00560083" w:rsidRDefault="00560083" w:rsidP="00A83321">
    <w:pPr>
      <w:jc w:val="center"/>
      <w:rPr>
        <w:sz w:val="2"/>
        <w:szCs w:val="2"/>
      </w:rPr>
    </w:pPr>
  </w:p>
  <w:p w14:paraId="4728B962" w14:textId="77777777" w:rsidR="00560083" w:rsidRDefault="00560083" w:rsidP="00A83321">
    <w:pPr>
      <w:jc w:val="center"/>
      <w:rPr>
        <w:sz w:val="2"/>
        <w:szCs w:val="2"/>
      </w:rPr>
    </w:pPr>
  </w:p>
  <w:p w14:paraId="005CD021" w14:textId="77777777" w:rsidR="00560083" w:rsidRDefault="00560083" w:rsidP="00A83321">
    <w:pPr>
      <w:jc w:val="center"/>
      <w:rPr>
        <w:sz w:val="2"/>
        <w:szCs w:val="2"/>
      </w:rPr>
    </w:pPr>
  </w:p>
  <w:p w14:paraId="03A92835" w14:textId="77777777" w:rsidR="00560083" w:rsidRDefault="00560083" w:rsidP="00A83321">
    <w:pPr>
      <w:jc w:val="center"/>
      <w:rPr>
        <w:sz w:val="2"/>
        <w:szCs w:val="2"/>
      </w:rPr>
    </w:pPr>
  </w:p>
  <w:p w14:paraId="0B781ECC" w14:textId="77777777" w:rsidR="00560083" w:rsidRDefault="00560083" w:rsidP="00A83321">
    <w:pPr>
      <w:jc w:val="center"/>
      <w:rPr>
        <w:sz w:val="2"/>
        <w:szCs w:val="2"/>
      </w:rPr>
    </w:pPr>
  </w:p>
  <w:p w14:paraId="1A423A09" w14:textId="77777777" w:rsidR="00560083" w:rsidRDefault="00560083" w:rsidP="00A83321">
    <w:pPr>
      <w:jc w:val="center"/>
      <w:rPr>
        <w:sz w:val="2"/>
        <w:szCs w:val="2"/>
      </w:rPr>
    </w:pPr>
  </w:p>
  <w:p w14:paraId="79B92838" w14:textId="77777777" w:rsidR="00560083" w:rsidRDefault="00560083" w:rsidP="00A83321">
    <w:pPr>
      <w:jc w:val="center"/>
      <w:rPr>
        <w:sz w:val="2"/>
        <w:szCs w:val="2"/>
      </w:rPr>
    </w:pPr>
  </w:p>
  <w:p w14:paraId="4F48F6B3" w14:textId="77777777" w:rsidR="00560083" w:rsidRDefault="00560083" w:rsidP="00A83321">
    <w:pPr>
      <w:jc w:val="center"/>
      <w:rPr>
        <w:sz w:val="2"/>
        <w:szCs w:val="2"/>
      </w:rPr>
    </w:pPr>
  </w:p>
  <w:p w14:paraId="3D2D071F" w14:textId="77777777" w:rsidR="00560083" w:rsidRDefault="00560083" w:rsidP="00A83321">
    <w:pPr>
      <w:jc w:val="center"/>
      <w:rPr>
        <w:sz w:val="2"/>
        <w:szCs w:val="2"/>
      </w:rPr>
    </w:pPr>
  </w:p>
  <w:p w14:paraId="0376FECA" w14:textId="77777777" w:rsidR="00560083" w:rsidRDefault="00560083" w:rsidP="00A83321">
    <w:pPr>
      <w:jc w:val="center"/>
      <w:rPr>
        <w:sz w:val="2"/>
        <w:szCs w:val="2"/>
      </w:rPr>
    </w:pPr>
  </w:p>
  <w:p w14:paraId="07194CA6" w14:textId="77777777" w:rsidR="00560083" w:rsidRDefault="00560083" w:rsidP="00A83321">
    <w:pPr>
      <w:jc w:val="center"/>
      <w:rPr>
        <w:sz w:val="2"/>
        <w:szCs w:val="2"/>
      </w:rPr>
    </w:pPr>
  </w:p>
  <w:p w14:paraId="709E37CC" w14:textId="77777777" w:rsidR="00560083" w:rsidRDefault="00560083" w:rsidP="00A83321">
    <w:pPr>
      <w:jc w:val="center"/>
      <w:rPr>
        <w:sz w:val="2"/>
        <w:szCs w:val="2"/>
      </w:rPr>
    </w:pPr>
  </w:p>
  <w:p w14:paraId="00CF6F7F" w14:textId="77777777" w:rsidR="00560083" w:rsidRDefault="00560083" w:rsidP="00A83321">
    <w:pPr>
      <w:jc w:val="center"/>
      <w:rPr>
        <w:sz w:val="2"/>
        <w:szCs w:val="2"/>
      </w:rPr>
    </w:pPr>
  </w:p>
  <w:p w14:paraId="30F4FB48" w14:textId="77777777" w:rsidR="00560083" w:rsidRDefault="003B736A" w:rsidP="00A83321">
    <w:pPr>
      <w:jc w:val="center"/>
      <w:rPr>
        <w:sz w:val="2"/>
        <w:szCs w:val="2"/>
      </w:rPr>
    </w:pPr>
    <w:r>
      <w:rPr>
        <w:noProof/>
        <w:sz w:val="2"/>
        <w:szCs w:val="2"/>
        <w:lang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43E951" wp14:editId="0C5A91EF">
              <wp:simplePos x="0" y="0"/>
              <wp:positionH relativeFrom="column">
                <wp:posOffset>-4445</wp:posOffset>
              </wp:positionH>
              <wp:positionV relativeFrom="paragraph">
                <wp:posOffset>22860</wp:posOffset>
              </wp:positionV>
              <wp:extent cx="7004685" cy="0"/>
              <wp:effectExtent l="0" t="12700" r="18415" b="12700"/>
              <wp:wrapNone/>
              <wp:docPr id="50" name="Straight Connector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468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119ADE" id="Straight Connector 5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.8pt" to="551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" strokecolor="black [3200]" strokeweight="2.25pt">
              <v:stroke joinstyle="miter"/>
            </v:line>
          </w:pict>
        </mc:Fallback>
      </mc:AlternateContent>
    </w:r>
  </w:p>
  <w:p w14:paraId="4158D013" w14:textId="77777777" w:rsidR="00560083" w:rsidRDefault="00560083" w:rsidP="00A83321">
    <w:pPr>
      <w:jc w:val="center"/>
      <w:rPr>
        <w:sz w:val="2"/>
        <w:szCs w:val="2"/>
      </w:rPr>
    </w:pPr>
  </w:p>
  <w:p w14:paraId="073342DC" w14:textId="77777777" w:rsidR="00560083" w:rsidRDefault="003B736A" w:rsidP="00A83321">
    <w:pPr>
      <w:jc w:val="center"/>
      <w:rPr>
        <w:sz w:val="2"/>
        <w:szCs w:val="2"/>
      </w:rPr>
    </w:pPr>
    <w:r>
      <w:rPr>
        <w:noProof/>
        <w:sz w:val="2"/>
        <w:szCs w:val="2"/>
        <w:lang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9D3892" wp14:editId="6F8FFC19">
              <wp:simplePos x="0" y="0"/>
              <wp:positionH relativeFrom="column">
                <wp:posOffset>-10795</wp:posOffset>
              </wp:positionH>
              <wp:positionV relativeFrom="paragraph">
                <wp:posOffset>12065</wp:posOffset>
              </wp:positionV>
              <wp:extent cx="7004685" cy="0"/>
              <wp:effectExtent l="0" t="0" r="18415" b="12700"/>
              <wp:wrapNone/>
              <wp:docPr id="51" name="Straight Connector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468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0AA861" id="Straight Connector 5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.95pt" to="550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" strokecolor="black [3200]">
              <v:stroke joinstyle="miter"/>
            </v:line>
          </w:pict>
        </mc:Fallback>
      </mc:AlternateContent>
    </w:r>
  </w:p>
  <w:p w14:paraId="5498948A" w14:textId="77777777" w:rsidR="00560083" w:rsidRDefault="00560083" w:rsidP="00A83321">
    <w:pPr>
      <w:jc w:val="center"/>
      <w:rPr>
        <w:sz w:val="2"/>
        <w:szCs w:val="2"/>
      </w:rPr>
    </w:pPr>
  </w:p>
  <w:p w14:paraId="7C8748D2" w14:textId="77777777" w:rsidR="00560083" w:rsidRDefault="00560083" w:rsidP="00A83321">
    <w:pPr>
      <w:jc w:val="center"/>
      <w:rPr>
        <w:sz w:val="2"/>
        <w:szCs w:val="2"/>
      </w:rPr>
    </w:pPr>
  </w:p>
  <w:p w14:paraId="6D01A68F" w14:textId="77777777" w:rsidR="00560083" w:rsidRDefault="00560083" w:rsidP="00A83321">
    <w:pPr>
      <w:jc w:val="center"/>
      <w:rPr>
        <w:sz w:val="2"/>
        <w:szCs w:val="2"/>
      </w:rPr>
    </w:pPr>
  </w:p>
  <w:p w14:paraId="735FA8F8" w14:textId="77777777" w:rsidR="00560083" w:rsidRDefault="00560083" w:rsidP="00A83321">
    <w:pPr>
      <w:jc w:val="center"/>
      <w:rPr>
        <w:sz w:val="2"/>
        <w:szCs w:val="2"/>
      </w:rPr>
    </w:pPr>
  </w:p>
  <w:p w14:paraId="37E21706" w14:textId="77777777" w:rsidR="00560083" w:rsidRPr="00560083" w:rsidRDefault="00560083" w:rsidP="00A83321">
    <w:pPr>
      <w:jc w:val="center"/>
      <w:rPr>
        <w:sz w:val="2"/>
        <w:szCs w:val="2"/>
      </w:rPr>
    </w:pPr>
  </w:p>
  <w:tbl>
    <w:tblPr>
      <w:tblStyle w:val="TableGrid0"/>
      <w:tblW w:w="11052" w:type="dxa"/>
      <w:tblLook w:val="04A0" w:firstRow="1" w:lastRow="0" w:firstColumn="1" w:lastColumn="0" w:noHBand="0" w:noVBand="1"/>
    </w:tblPr>
    <w:tblGrid>
      <w:gridCol w:w="1980"/>
      <w:gridCol w:w="3544"/>
      <w:gridCol w:w="2268"/>
      <w:gridCol w:w="3260"/>
    </w:tblGrid>
    <w:tr w:rsidR="00A83321" w:rsidRPr="00A83321" w14:paraId="6C287636" w14:textId="77777777" w:rsidTr="00BA5C4C">
      <w:trPr>
        <w:trHeight w:val="340"/>
      </w:trPr>
      <w:tc>
        <w:tcPr>
          <w:tcW w:w="11052" w:type="dxa"/>
          <w:gridSpan w:val="4"/>
          <w:tcBorders>
            <w:bottom w:val="single" w:sz="4" w:space="0" w:color="auto"/>
          </w:tcBorders>
          <w:vAlign w:val="center"/>
        </w:tcPr>
        <w:p w14:paraId="779A0E6D" w14:textId="77777777" w:rsidR="00A83321" w:rsidRPr="00A83321" w:rsidRDefault="00A83321" w:rsidP="00A83321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CUSTOMER &amp; REPORT FORM DETAILS</w:t>
          </w:r>
        </w:p>
      </w:tc>
    </w:tr>
    <w:tr w:rsidR="00A83321" w:rsidRPr="00A83321" w14:paraId="2425BE71" w14:textId="77777777" w:rsidTr="00BA5C4C">
      <w:trPr>
        <w:trHeight w:val="340"/>
      </w:trPr>
      <w:tc>
        <w:tcPr>
          <w:tcW w:w="1980" w:type="dxa"/>
          <w:tcBorders>
            <w:bottom w:val="dashed" w:sz="4" w:space="0" w:color="auto"/>
          </w:tcBorders>
          <w:vAlign w:val="center"/>
        </w:tcPr>
        <w:p w14:paraId="674BF751" w14:textId="77777777" w:rsidR="00A83321" w:rsidRPr="00A83321" w:rsidRDefault="00A83321" w:rsidP="00A8332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Customer</w:t>
          </w:r>
        </w:p>
      </w:tc>
      <w:tc>
        <w:tcPr>
          <w:tcW w:w="9072" w:type="dxa"/>
          <w:gridSpan w:val="3"/>
          <w:tcBorders>
            <w:bottom w:val="dashed" w:sz="4" w:space="0" w:color="auto"/>
          </w:tcBorders>
          <w:vAlign w:val="center"/>
        </w:tcPr>
        <w:p w14:paraId="685BC872" w14:textId="77777777" w:rsidR="00A83321" w:rsidRPr="00EC425E" w:rsidRDefault="00194FF2" w:rsidP="00A83321">
          <w:pPr>
            <w:rPr>
              <w:rStyle w:val="IntenseReference"/>
              <w:rFonts w:ascii="Arial" w:hAnsi="Arial" w:cs="Arial"/>
              <w:color w:val="000000" w:themeColor="text1"/>
            </w:rPr>
          </w:pPr>
          <w:r>
            <w:rPr>
              <w:rStyle w:val="IntenseReference"/>
              <w:rFonts w:ascii="Arial" w:hAnsi="Arial" w:cs="Arial"/>
              <w:color w:val="000000" w:themeColor="text1"/>
            </w:rPr>
            <w:t>AMC</w:t>
          </w:r>
        </w:p>
      </w:tc>
    </w:tr>
    <w:tr w:rsidR="00A83321" w:rsidRPr="00A83321" w14:paraId="5C8ED1EA" w14:textId="77777777" w:rsidTr="00BA5C4C">
      <w:trPr>
        <w:trHeight w:val="340"/>
      </w:trPr>
      <w:tc>
        <w:tcPr>
          <w:tcW w:w="1980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5707C6A6" w14:textId="77777777" w:rsidR="00A83321" w:rsidRPr="00A83321" w:rsidRDefault="00A83321" w:rsidP="00A8332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Project</w:t>
          </w:r>
        </w:p>
      </w:tc>
      <w:tc>
        <w:tcPr>
          <w:tcW w:w="9072" w:type="dxa"/>
          <w:gridSpan w:val="3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605CA0B9" w14:textId="77777777" w:rsidR="00A83321" w:rsidRPr="00A83321" w:rsidRDefault="005724AF" w:rsidP="00A8332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HRIS PEOPLE NAVEE IMPLEMENTATION</w:t>
          </w:r>
        </w:p>
      </w:tc>
    </w:tr>
    <w:tr w:rsidR="00A83321" w:rsidRPr="00A83321" w14:paraId="128D2E74" w14:textId="77777777" w:rsidTr="00BA5C4C">
      <w:trPr>
        <w:trHeight w:val="340"/>
      </w:trPr>
      <w:tc>
        <w:tcPr>
          <w:tcW w:w="1980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6E17EFBF" w14:textId="77777777" w:rsidR="00A83321" w:rsidRPr="00A83321" w:rsidRDefault="00560083" w:rsidP="00A8332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SRF Subject</w:t>
          </w:r>
        </w:p>
      </w:tc>
      <w:tc>
        <w:tcPr>
          <w:tcW w:w="9072" w:type="dxa"/>
          <w:gridSpan w:val="3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27556840" w14:textId="06480CEA" w:rsidR="00A83321" w:rsidRPr="00A83321" w:rsidRDefault="00E1703F" w:rsidP="00A8332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DATA RETENTION</w:t>
          </w:r>
          <w:r w:rsidR="00194BF1">
            <w:rPr>
              <w:rFonts w:ascii="Century Gothic" w:hAnsi="Century Gothic"/>
              <w:b/>
              <w:sz w:val="20"/>
              <w:szCs w:val="20"/>
            </w:rPr>
            <w:t xml:space="preserve"> SPRINT </w:t>
          </w:r>
          <w:r w:rsidR="009E6E8E">
            <w:rPr>
              <w:rFonts w:ascii="Century Gothic" w:hAnsi="Century Gothic"/>
              <w:b/>
              <w:sz w:val="20"/>
              <w:szCs w:val="20"/>
            </w:rPr>
            <w:t>4</w:t>
          </w:r>
        </w:p>
      </w:tc>
    </w:tr>
    <w:tr w:rsidR="00A83321" w:rsidRPr="00A83321" w14:paraId="3BEF9695" w14:textId="77777777" w:rsidTr="00BA5C4C">
      <w:trPr>
        <w:trHeight w:val="340"/>
      </w:trPr>
      <w:tc>
        <w:tcPr>
          <w:tcW w:w="1980" w:type="dxa"/>
          <w:tcBorders>
            <w:top w:val="single" w:sz="4" w:space="0" w:color="auto"/>
            <w:bottom w:val="dashed" w:sz="4" w:space="0" w:color="auto"/>
          </w:tcBorders>
          <w:vAlign w:val="center"/>
        </w:tcPr>
        <w:p w14:paraId="4D3BCB64" w14:textId="77777777" w:rsidR="00A83321" w:rsidRPr="00A83321" w:rsidRDefault="00A83321" w:rsidP="00A83321">
          <w:pPr>
            <w:tabs>
              <w:tab w:val="left" w:pos="1865"/>
            </w:tabs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Customer PIC</w:t>
          </w:r>
        </w:p>
      </w:tc>
      <w:tc>
        <w:tcPr>
          <w:tcW w:w="3544" w:type="dxa"/>
          <w:tcBorders>
            <w:top w:val="single" w:sz="4" w:space="0" w:color="auto"/>
            <w:bottom w:val="dashed" w:sz="4" w:space="0" w:color="auto"/>
          </w:tcBorders>
          <w:vAlign w:val="center"/>
        </w:tcPr>
        <w:p w14:paraId="09F69E76" w14:textId="77777777" w:rsidR="00A83321" w:rsidRPr="00A83321" w:rsidRDefault="0055025C" w:rsidP="00A8332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MICHAEL BUCTUAN</w:t>
          </w:r>
        </w:p>
      </w:tc>
      <w:tc>
        <w:tcPr>
          <w:tcW w:w="2268" w:type="dxa"/>
          <w:tcBorders>
            <w:top w:val="single" w:sz="4" w:space="0" w:color="auto"/>
            <w:bottom w:val="dashed" w:sz="4" w:space="0" w:color="auto"/>
          </w:tcBorders>
          <w:vAlign w:val="center"/>
        </w:tcPr>
        <w:p w14:paraId="5529D441" w14:textId="77777777" w:rsidR="00A83321" w:rsidRPr="00A83321" w:rsidRDefault="00A83321" w:rsidP="00A8332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Position</w:t>
          </w:r>
        </w:p>
      </w:tc>
      <w:tc>
        <w:tcPr>
          <w:tcW w:w="3260" w:type="dxa"/>
          <w:tcBorders>
            <w:top w:val="single" w:sz="4" w:space="0" w:color="auto"/>
            <w:bottom w:val="dashed" w:sz="4" w:space="0" w:color="auto"/>
          </w:tcBorders>
          <w:vAlign w:val="center"/>
        </w:tcPr>
        <w:p w14:paraId="40C0B514" w14:textId="77777777" w:rsidR="00A83321" w:rsidRPr="00A83321" w:rsidRDefault="005724AF" w:rsidP="00121E04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PROJECT MANAGER</w:t>
          </w:r>
        </w:p>
      </w:tc>
    </w:tr>
    <w:tr w:rsidR="00684001" w:rsidRPr="00A83321" w14:paraId="7A79FF2D" w14:textId="77777777" w:rsidTr="00BA5C4C">
      <w:trPr>
        <w:trHeight w:val="340"/>
      </w:trPr>
      <w:tc>
        <w:tcPr>
          <w:tcW w:w="1980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7170B58E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Service Type</w:t>
          </w:r>
        </w:p>
      </w:tc>
      <w:tc>
        <w:tcPr>
          <w:tcW w:w="3544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0BF20A37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DBTI – VIRTUAL MEETING</w:t>
          </w:r>
        </w:p>
      </w:tc>
      <w:tc>
        <w:tcPr>
          <w:tcW w:w="2268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5F7E9CBF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SRF No.</w:t>
          </w:r>
        </w:p>
      </w:tc>
      <w:tc>
        <w:tcPr>
          <w:tcW w:w="3260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17503124" w14:textId="2E8BBD5D" w:rsidR="00684001" w:rsidRPr="00A83321" w:rsidRDefault="00FA08D1" w:rsidP="00684001">
          <w:pPr>
            <w:jc w:val="center"/>
            <w:rPr>
              <w:rFonts w:ascii="Century Gothic" w:hAnsi="Century Gothic"/>
              <w:b/>
              <w:sz w:val="21"/>
              <w:szCs w:val="20"/>
            </w:rPr>
          </w:pPr>
          <w:r>
            <w:rPr>
              <w:rFonts w:ascii="Century Gothic" w:hAnsi="Century Gothic"/>
              <w:b/>
              <w:sz w:val="21"/>
              <w:szCs w:val="20"/>
            </w:rPr>
            <w:t>SRF-FC-</w:t>
          </w:r>
          <w:r w:rsidR="004E4D50">
            <w:rPr>
              <w:rFonts w:ascii="Century Gothic" w:hAnsi="Century Gothic"/>
              <w:b/>
              <w:sz w:val="21"/>
              <w:szCs w:val="20"/>
            </w:rPr>
            <w:t>1</w:t>
          </w:r>
          <w:r w:rsidR="009E6E8E">
            <w:rPr>
              <w:rFonts w:ascii="Century Gothic" w:hAnsi="Century Gothic"/>
              <w:b/>
              <w:sz w:val="21"/>
              <w:szCs w:val="20"/>
            </w:rPr>
            <w:t>2</w:t>
          </w:r>
        </w:p>
      </w:tc>
    </w:tr>
    <w:tr w:rsidR="00684001" w:rsidRPr="00A83321" w14:paraId="11EB2379" w14:textId="77777777" w:rsidTr="00BA5C4C">
      <w:trPr>
        <w:trHeight w:val="340"/>
      </w:trPr>
      <w:tc>
        <w:tcPr>
          <w:tcW w:w="1980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353F5E08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Dates Covered</w:t>
          </w:r>
        </w:p>
      </w:tc>
      <w:tc>
        <w:tcPr>
          <w:tcW w:w="3544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5B0715F9" w14:textId="6D5FD97C" w:rsidR="00684001" w:rsidRPr="00A83321" w:rsidRDefault="009E6E8E" w:rsidP="0068400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November</w:t>
          </w:r>
          <w:r w:rsidR="00FA08D1">
            <w:rPr>
              <w:rFonts w:ascii="Century Gothic" w:hAnsi="Century Gothic"/>
              <w:b/>
              <w:sz w:val="20"/>
              <w:szCs w:val="20"/>
            </w:rPr>
            <w:t>-</w:t>
          </w:r>
          <w:r>
            <w:rPr>
              <w:rFonts w:ascii="Century Gothic" w:hAnsi="Century Gothic"/>
              <w:b/>
              <w:sz w:val="20"/>
              <w:szCs w:val="20"/>
            </w:rPr>
            <w:t>January</w:t>
          </w:r>
          <w:r w:rsidR="00FA08D1">
            <w:rPr>
              <w:rFonts w:ascii="Century Gothic" w:hAnsi="Century Gothic"/>
              <w:b/>
              <w:sz w:val="20"/>
              <w:szCs w:val="20"/>
            </w:rPr>
            <w:t xml:space="preserve"> 202</w:t>
          </w:r>
          <w:r>
            <w:rPr>
              <w:rFonts w:ascii="Century Gothic" w:hAnsi="Century Gothic"/>
              <w:b/>
              <w:sz w:val="20"/>
              <w:szCs w:val="20"/>
            </w:rPr>
            <w:t>5</w:t>
          </w:r>
        </w:p>
      </w:tc>
      <w:tc>
        <w:tcPr>
          <w:tcW w:w="2268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39E2CCB8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Total Man-days</w:t>
          </w:r>
        </w:p>
      </w:tc>
      <w:tc>
        <w:tcPr>
          <w:tcW w:w="3260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4CD491D3" w14:textId="23A63BF3" w:rsidR="00684001" w:rsidRPr="00A83321" w:rsidRDefault="0076569A" w:rsidP="00684001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30</w:t>
          </w:r>
          <w:r w:rsidR="009E6E8E">
            <w:rPr>
              <w:rFonts w:ascii="Century Gothic" w:hAnsi="Century Gothic"/>
              <w:b/>
              <w:sz w:val="20"/>
              <w:szCs w:val="20"/>
            </w:rPr>
            <w:t>.5</w:t>
          </w:r>
        </w:p>
      </w:tc>
    </w:tr>
  </w:tbl>
  <w:p w14:paraId="04BC87F1" w14:textId="77777777" w:rsidR="00A83321" w:rsidRPr="003B736A" w:rsidRDefault="00A83321" w:rsidP="00A83321">
    <w:pPr>
      <w:pStyle w:val="Header"/>
      <w:rPr>
        <w:sz w:val="16"/>
        <w:szCs w:val="6"/>
      </w:rPr>
    </w:pPr>
  </w:p>
  <w:tbl>
    <w:tblPr>
      <w:tblStyle w:val="TableGrid0"/>
      <w:tblW w:w="11052" w:type="dxa"/>
      <w:tblLook w:val="04A0" w:firstRow="1" w:lastRow="0" w:firstColumn="1" w:lastColumn="0" w:noHBand="0" w:noVBand="1"/>
    </w:tblPr>
    <w:tblGrid>
      <w:gridCol w:w="11052"/>
    </w:tblGrid>
    <w:tr w:rsidR="003B736A" w14:paraId="5ADCF196" w14:textId="77777777" w:rsidTr="00BA5C4C">
      <w:trPr>
        <w:trHeight w:val="369"/>
      </w:trPr>
      <w:tc>
        <w:tcPr>
          <w:tcW w:w="11052" w:type="dxa"/>
          <w:vAlign w:val="center"/>
        </w:tcPr>
        <w:p w14:paraId="4FB7D7C1" w14:textId="77777777" w:rsidR="003B736A" w:rsidRDefault="003B736A" w:rsidP="003B736A">
          <w:pPr>
            <w:pStyle w:val="Header"/>
            <w:jc w:val="center"/>
          </w:pPr>
          <w:r w:rsidRPr="007C6E19">
            <w:rPr>
              <w:rFonts w:ascii="Century Gothic" w:hAnsi="Century Gothic"/>
              <w:b/>
              <w:sz w:val="20"/>
              <w:szCs w:val="20"/>
            </w:rPr>
            <w:t>ONSITE SERVICE DETAILS</w:t>
          </w:r>
        </w:p>
      </w:tc>
    </w:tr>
  </w:tbl>
  <w:p w14:paraId="692CE59A" w14:textId="77777777" w:rsidR="003B736A" w:rsidRPr="003B736A" w:rsidRDefault="003B736A" w:rsidP="00A83321">
    <w:pPr>
      <w:pStyle w:val="Header"/>
      <w:rPr>
        <w:sz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C7FF2" w14:textId="77777777" w:rsidR="00A418A9" w:rsidRDefault="00A41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6B85"/>
    <w:multiLevelType w:val="hybridMultilevel"/>
    <w:tmpl w:val="55D68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5427A"/>
    <w:multiLevelType w:val="multilevel"/>
    <w:tmpl w:val="ED44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2991"/>
    <w:multiLevelType w:val="hybridMultilevel"/>
    <w:tmpl w:val="359CF996"/>
    <w:lvl w:ilvl="0" w:tplc="9CEEDEB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6F7C"/>
    <w:multiLevelType w:val="hybridMultilevel"/>
    <w:tmpl w:val="0CB02DA4"/>
    <w:lvl w:ilvl="0" w:tplc="0B7CEE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08E7A08">
      <w:start w:val="1"/>
      <w:numFmt w:val="bullet"/>
      <w:lvlText w:val="o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1460D5E">
      <w:start w:val="1"/>
      <w:numFmt w:val="bullet"/>
      <w:lvlText w:val="▪"/>
      <w:lvlJc w:val="left"/>
      <w:pPr>
        <w:ind w:left="2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B6A2AE6">
      <w:start w:val="1"/>
      <w:numFmt w:val="bullet"/>
      <w:lvlText w:val="•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8A01C54">
      <w:start w:val="1"/>
      <w:numFmt w:val="bullet"/>
      <w:lvlText w:val="o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AF076C8">
      <w:start w:val="1"/>
      <w:numFmt w:val="bullet"/>
      <w:lvlText w:val="▪"/>
      <w:lvlJc w:val="left"/>
      <w:pPr>
        <w:ind w:left="4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7760054">
      <w:start w:val="1"/>
      <w:numFmt w:val="bullet"/>
      <w:lvlText w:val="•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A16688A">
      <w:start w:val="1"/>
      <w:numFmt w:val="bullet"/>
      <w:lvlText w:val="o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AE63AD8">
      <w:start w:val="1"/>
      <w:numFmt w:val="bullet"/>
      <w:lvlText w:val="▪"/>
      <w:lvlJc w:val="left"/>
      <w:pPr>
        <w:ind w:left="6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65491A"/>
    <w:multiLevelType w:val="multilevel"/>
    <w:tmpl w:val="5F92C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66AD4"/>
    <w:multiLevelType w:val="multilevel"/>
    <w:tmpl w:val="4AF4E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910B2"/>
    <w:multiLevelType w:val="multilevel"/>
    <w:tmpl w:val="466AA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6549E"/>
    <w:multiLevelType w:val="multilevel"/>
    <w:tmpl w:val="EF02D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670F9"/>
    <w:multiLevelType w:val="hybridMultilevel"/>
    <w:tmpl w:val="C2282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807516"/>
    <w:multiLevelType w:val="multilevel"/>
    <w:tmpl w:val="407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A2960"/>
    <w:multiLevelType w:val="multilevel"/>
    <w:tmpl w:val="F08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EF2474"/>
    <w:multiLevelType w:val="multilevel"/>
    <w:tmpl w:val="67F0E3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00788"/>
    <w:multiLevelType w:val="hybridMultilevel"/>
    <w:tmpl w:val="3B128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E1619"/>
    <w:multiLevelType w:val="multilevel"/>
    <w:tmpl w:val="EF7278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25D5A"/>
    <w:multiLevelType w:val="multilevel"/>
    <w:tmpl w:val="FA1EF9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63C76"/>
    <w:multiLevelType w:val="hybridMultilevel"/>
    <w:tmpl w:val="68F62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B7E7E"/>
    <w:multiLevelType w:val="multilevel"/>
    <w:tmpl w:val="D1D677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4389A"/>
    <w:multiLevelType w:val="hybridMultilevel"/>
    <w:tmpl w:val="6CC0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B06E9"/>
    <w:multiLevelType w:val="hybridMultilevel"/>
    <w:tmpl w:val="6DFA8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96616"/>
    <w:multiLevelType w:val="multilevel"/>
    <w:tmpl w:val="64C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0A085A"/>
    <w:multiLevelType w:val="multilevel"/>
    <w:tmpl w:val="09B2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E57425"/>
    <w:multiLevelType w:val="hybridMultilevel"/>
    <w:tmpl w:val="F8161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C4320"/>
    <w:multiLevelType w:val="multilevel"/>
    <w:tmpl w:val="B1465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B7267"/>
    <w:multiLevelType w:val="hybridMultilevel"/>
    <w:tmpl w:val="7226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A183C"/>
    <w:multiLevelType w:val="multilevel"/>
    <w:tmpl w:val="ED743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C4B45"/>
    <w:multiLevelType w:val="multilevel"/>
    <w:tmpl w:val="98B6F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A1F16"/>
    <w:multiLevelType w:val="hybridMultilevel"/>
    <w:tmpl w:val="72CC5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B282D"/>
    <w:multiLevelType w:val="multilevel"/>
    <w:tmpl w:val="F40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AB5C24"/>
    <w:multiLevelType w:val="multilevel"/>
    <w:tmpl w:val="5A7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B91860"/>
    <w:multiLevelType w:val="multilevel"/>
    <w:tmpl w:val="C294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02BBB"/>
    <w:multiLevelType w:val="hybridMultilevel"/>
    <w:tmpl w:val="DAE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C39C5"/>
    <w:multiLevelType w:val="multilevel"/>
    <w:tmpl w:val="1912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3D7128"/>
    <w:multiLevelType w:val="hybridMultilevel"/>
    <w:tmpl w:val="9D2AD1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2756D4"/>
    <w:multiLevelType w:val="multilevel"/>
    <w:tmpl w:val="85D6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982D86"/>
    <w:multiLevelType w:val="multilevel"/>
    <w:tmpl w:val="61B4BB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BD7FB6"/>
    <w:multiLevelType w:val="hybridMultilevel"/>
    <w:tmpl w:val="E8AE0090"/>
    <w:lvl w:ilvl="0" w:tplc="E07A5C86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FD1B1D"/>
    <w:multiLevelType w:val="hybridMultilevel"/>
    <w:tmpl w:val="5FC6B8E6"/>
    <w:lvl w:ilvl="0" w:tplc="48509AA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576FE"/>
    <w:multiLevelType w:val="multilevel"/>
    <w:tmpl w:val="7424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433579">
    <w:abstractNumId w:val="3"/>
  </w:num>
  <w:num w:numId="2" w16cid:durableId="1967002551">
    <w:abstractNumId w:val="0"/>
  </w:num>
  <w:num w:numId="3" w16cid:durableId="528951243">
    <w:abstractNumId w:val="36"/>
  </w:num>
  <w:num w:numId="4" w16cid:durableId="87965108">
    <w:abstractNumId w:val="35"/>
  </w:num>
  <w:num w:numId="5" w16cid:durableId="806707268">
    <w:abstractNumId w:val="23"/>
  </w:num>
  <w:num w:numId="6" w16cid:durableId="1367951612">
    <w:abstractNumId w:val="8"/>
  </w:num>
  <w:num w:numId="7" w16cid:durableId="1566449017">
    <w:abstractNumId w:val="12"/>
  </w:num>
  <w:num w:numId="8" w16cid:durableId="1816026500">
    <w:abstractNumId w:val="28"/>
  </w:num>
  <w:num w:numId="9" w16cid:durableId="1738822925">
    <w:abstractNumId w:val="31"/>
  </w:num>
  <w:num w:numId="10" w16cid:durableId="1060863374">
    <w:abstractNumId w:val="34"/>
  </w:num>
  <w:num w:numId="11" w16cid:durableId="1658924935">
    <w:abstractNumId w:val="27"/>
  </w:num>
  <w:num w:numId="12" w16cid:durableId="267469247">
    <w:abstractNumId w:val="30"/>
  </w:num>
  <w:num w:numId="13" w16cid:durableId="2008822736">
    <w:abstractNumId w:val="6"/>
  </w:num>
  <w:num w:numId="14" w16cid:durableId="1422799498">
    <w:abstractNumId w:val="9"/>
  </w:num>
  <w:num w:numId="15" w16cid:durableId="1666277927">
    <w:abstractNumId w:val="17"/>
  </w:num>
  <w:num w:numId="16" w16cid:durableId="352610337">
    <w:abstractNumId w:val="24"/>
  </w:num>
  <w:num w:numId="17" w16cid:durableId="928347199">
    <w:abstractNumId w:val="19"/>
  </w:num>
  <w:num w:numId="18" w16cid:durableId="208608789">
    <w:abstractNumId w:val="22"/>
  </w:num>
  <w:num w:numId="19" w16cid:durableId="481967792">
    <w:abstractNumId w:val="13"/>
  </w:num>
  <w:num w:numId="20" w16cid:durableId="1504124488">
    <w:abstractNumId w:val="16"/>
  </w:num>
  <w:num w:numId="21" w16cid:durableId="1575050604">
    <w:abstractNumId w:val="10"/>
  </w:num>
  <w:num w:numId="22" w16cid:durableId="1516308249">
    <w:abstractNumId w:val="5"/>
  </w:num>
  <w:num w:numId="23" w16cid:durableId="66076325">
    <w:abstractNumId w:val="25"/>
  </w:num>
  <w:num w:numId="24" w16cid:durableId="788476592">
    <w:abstractNumId w:val="7"/>
  </w:num>
  <w:num w:numId="25" w16cid:durableId="1616866194">
    <w:abstractNumId w:val="14"/>
  </w:num>
  <w:num w:numId="26" w16cid:durableId="1550609111">
    <w:abstractNumId w:val="4"/>
  </w:num>
  <w:num w:numId="27" w16cid:durableId="1690176050">
    <w:abstractNumId w:val="33"/>
  </w:num>
  <w:num w:numId="28" w16cid:durableId="1414162908">
    <w:abstractNumId w:val="20"/>
  </w:num>
  <w:num w:numId="29" w16cid:durableId="1550528685">
    <w:abstractNumId w:val="11"/>
  </w:num>
  <w:num w:numId="30" w16cid:durableId="1650744075">
    <w:abstractNumId w:val="29"/>
  </w:num>
  <w:num w:numId="31" w16cid:durableId="1953782218">
    <w:abstractNumId w:val="1"/>
    <w:lvlOverride w:ilvl="0">
      <w:startOverride w:val="1"/>
    </w:lvlOverride>
  </w:num>
  <w:num w:numId="32" w16cid:durableId="1485196067">
    <w:abstractNumId w:val="37"/>
    <w:lvlOverride w:ilvl="0">
      <w:startOverride w:val="1"/>
    </w:lvlOverride>
  </w:num>
  <w:num w:numId="33" w16cid:durableId="465900641">
    <w:abstractNumId w:val="21"/>
  </w:num>
  <w:num w:numId="34" w16cid:durableId="51271421">
    <w:abstractNumId w:val="18"/>
  </w:num>
  <w:num w:numId="35" w16cid:durableId="2087069875">
    <w:abstractNumId w:val="26"/>
  </w:num>
  <w:num w:numId="36" w16cid:durableId="430517332">
    <w:abstractNumId w:val="32"/>
  </w:num>
  <w:num w:numId="37" w16cid:durableId="1138379709">
    <w:abstractNumId w:val="15"/>
  </w:num>
  <w:num w:numId="38" w16cid:durableId="985353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B83"/>
    <w:rsid w:val="0000262B"/>
    <w:rsid w:val="000102D5"/>
    <w:rsid w:val="0003408D"/>
    <w:rsid w:val="00052A72"/>
    <w:rsid w:val="0005773E"/>
    <w:rsid w:val="0006342C"/>
    <w:rsid w:val="000715EF"/>
    <w:rsid w:val="000808B4"/>
    <w:rsid w:val="00085A84"/>
    <w:rsid w:val="00086B92"/>
    <w:rsid w:val="00090F71"/>
    <w:rsid w:val="000949A3"/>
    <w:rsid w:val="000A25B8"/>
    <w:rsid w:val="000A2833"/>
    <w:rsid w:val="000B4AB9"/>
    <w:rsid w:val="000B6837"/>
    <w:rsid w:val="000B7029"/>
    <w:rsid w:val="000B7536"/>
    <w:rsid w:val="000C0D3A"/>
    <w:rsid w:val="000E6296"/>
    <w:rsid w:val="000F0A6F"/>
    <w:rsid w:val="000F69FA"/>
    <w:rsid w:val="00100B17"/>
    <w:rsid w:val="0010421D"/>
    <w:rsid w:val="001067FB"/>
    <w:rsid w:val="00121E04"/>
    <w:rsid w:val="001312B7"/>
    <w:rsid w:val="00131BF3"/>
    <w:rsid w:val="00132371"/>
    <w:rsid w:val="0013736C"/>
    <w:rsid w:val="00156FBB"/>
    <w:rsid w:val="00171490"/>
    <w:rsid w:val="00177FBF"/>
    <w:rsid w:val="001806CF"/>
    <w:rsid w:val="00186C65"/>
    <w:rsid w:val="00194861"/>
    <w:rsid w:val="00194BF1"/>
    <w:rsid w:val="00194FF2"/>
    <w:rsid w:val="001A514D"/>
    <w:rsid w:val="001D3DB9"/>
    <w:rsid w:val="001D7B4D"/>
    <w:rsid w:val="001E2E6C"/>
    <w:rsid w:val="001E4B6D"/>
    <w:rsid w:val="00203764"/>
    <w:rsid w:val="0020383D"/>
    <w:rsid w:val="00233FBD"/>
    <w:rsid w:val="00245497"/>
    <w:rsid w:val="00250B2B"/>
    <w:rsid w:val="00252EFB"/>
    <w:rsid w:val="00261850"/>
    <w:rsid w:val="0028717A"/>
    <w:rsid w:val="002B474D"/>
    <w:rsid w:val="002B549D"/>
    <w:rsid w:val="002C7BB7"/>
    <w:rsid w:val="002D7A04"/>
    <w:rsid w:val="002D7AAA"/>
    <w:rsid w:val="002E0B21"/>
    <w:rsid w:val="002E173A"/>
    <w:rsid w:val="003013F1"/>
    <w:rsid w:val="003025A7"/>
    <w:rsid w:val="00334347"/>
    <w:rsid w:val="00346006"/>
    <w:rsid w:val="003467CD"/>
    <w:rsid w:val="00356CFF"/>
    <w:rsid w:val="003577E3"/>
    <w:rsid w:val="00377558"/>
    <w:rsid w:val="003B473C"/>
    <w:rsid w:val="003B736A"/>
    <w:rsid w:val="00435B2C"/>
    <w:rsid w:val="00437B0D"/>
    <w:rsid w:val="00440AB6"/>
    <w:rsid w:val="00455FB7"/>
    <w:rsid w:val="004570A9"/>
    <w:rsid w:val="00477050"/>
    <w:rsid w:val="00477E8A"/>
    <w:rsid w:val="00485895"/>
    <w:rsid w:val="004938A0"/>
    <w:rsid w:val="00494D02"/>
    <w:rsid w:val="004A1B08"/>
    <w:rsid w:val="004C580C"/>
    <w:rsid w:val="004D108A"/>
    <w:rsid w:val="004E31C6"/>
    <w:rsid w:val="004E4D50"/>
    <w:rsid w:val="004F36E9"/>
    <w:rsid w:val="004F6619"/>
    <w:rsid w:val="005044DA"/>
    <w:rsid w:val="005050A3"/>
    <w:rsid w:val="00507585"/>
    <w:rsid w:val="00511623"/>
    <w:rsid w:val="00517C9F"/>
    <w:rsid w:val="0052477C"/>
    <w:rsid w:val="00540C6E"/>
    <w:rsid w:val="00540F94"/>
    <w:rsid w:val="00542595"/>
    <w:rsid w:val="005437BF"/>
    <w:rsid w:val="00546EDF"/>
    <w:rsid w:val="0055025C"/>
    <w:rsid w:val="00550B52"/>
    <w:rsid w:val="00560083"/>
    <w:rsid w:val="005724AF"/>
    <w:rsid w:val="00573643"/>
    <w:rsid w:val="00573F6E"/>
    <w:rsid w:val="00592502"/>
    <w:rsid w:val="005A4B18"/>
    <w:rsid w:val="005C73AA"/>
    <w:rsid w:val="005D5DAB"/>
    <w:rsid w:val="005E05E8"/>
    <w:rsid w:val="005E3F89"/>
    <w:rsid w:val="00603A7C"/>
    <w:rsid w:val="0060792A"/>
    <w:rsid w:val="00613A05"/>
    <w:rsid w:val="0064748B"/>
    <w:rsid w:val="00650EC6"/>
    <w:rsid w:val="006538B3"/>
    <w:rsid w:val="00656619"/>
    <w:rsid w:val="00661984"/>
    <w:rsid w:val="006668D2"/>
    <w:rsid w:val="00666B82"/>
    <w:rsid w:val="00673755"/>
    <w:rsid w:val="00684001"/>
    <w:rsid w:val="006B1255"/>
    <w:rsid w:val="006B3D6F"/>
    <w:rsid w:val="006B6B60"/>
    <w:rsid w:val="006B7DB7"/>
    <w:rsid w:val="006C7A22"/>
    <w:rsid w:val="006E327F"/>
    <w:rsid w:val="006F2019"/>
    <w:rsid w:val="00700063"/>
    <w:rsid w:val="00706046"/>
    <w:rsid w:val="00723568"/>
    <w:rsid w:val="00732DFD"/>
    <w:rsid w:val="007347C9"/>
    <w:rsid w:val="00735C8C"/>
    <w:rsid w:val="007554D7"/>
    <w:rsid w:val="0076050C"/>
    <w:rsid w:val="00762B37"/>
    <w:rsid w:val="0076569A"/>
    <w:rsid w:val="00766D35"/>
    <w:rsid w:val="00773A95"/>
    <w:rsid w:val="007821C0"/>
    <w:rsid w:val="00785D34"/>
    <w:rsid w:val="00797B40"/>
    <w:rsid w:val="007A4991"/>
    <w:rsid w:val="007C0DB5"/>
    <w:rsid w:val="007C52ED"/>
    <w:rsid w:val="007C6E19"/>
    <w:rsid w:val="007D2C45"/>
    <w:rsid w:val="007F7DF3"/>
    <w:rsid w:val="008203A4"/>
    <w:rsid w:val="008354C3"/>
    <w:rsid w:val="00854348"/>
    <w:rsid w:val="00862896"/>
    <w:rsid w:val="00862A64"/>
    <w:rsid w:val="00873C2F"/>
    <w:rsid w:val="008915C3"/>
    <w:rsid w:val="008924A9"/>
    <w:rsid w:val="008A4763"/>
    <w:rsid w:val="008C1FF0"/>
    <w:rsid w:val="009709A4"/>
    <w:rsid w:val="00974600"/>
    <w:rsid w:val="00980CE6"/>
    <w:rsid w:val="00981F27"/>
    <w:rsid w:val="00983E16"/>
    <w:rsid w:val="009B04A5"/>
    <w:rsid w:val="009C5EB3"/>
    <w:rsid w:val="009E1404"/>
    <w:rsid w:val="009E4408"/>
    <w:rsid w:val="009E6E8E"/>
    <w:rsid w:val="009F2530"/>
    <w:rsid w:val="009F52D9"/>
    <w:rsid w:val="009F5FF7"/>
    <w:rsid w:val="00A2258A"/>
    <w:rsid w:val="00A24FFC"/>
    <w:rsid w:val="00A3402A"/>
    <w:rsid w:val="00A34DAA"/>
    <w:rsid w:val="00A37495"/>
    <w:rsid w:val="00A418A9"/>
    <w:rsid w:val="00A45C46"/>
    <w:rsid w:val="00A50CC7"/>
    <w:rsid w:val="00A67AC9"/>
    <w:rsid w:val="00A729C2"/>
    <w:rsid w:val="00A808B9"/>
    <w:rsid w:val="00A81B01"/>
    <w:rsid w:val="00A83321"/>
    <w:rsid w:val="00AB6E81"/>
    <w:rsid w:val="00AD5B83"/>
    <w:rsid w:val="00AE5DD3"/>
    <w:rsid w:val="00AE754F"/>
    <w:rsid w:val="00AF1D88"/>
    <w:rsid w:val="00AF703B"/>
    <w:rsid w:val="00AF7376"/>
    <w:rsid w:val="00B06581"/>
    <w:rsid w:val="00B06C09"/>
    <w:rsid w:val="00B10A9B"/>
    <w:rsid w:val="00B23E7D"/>
    <w:rsid w:val="00B3799F"/>
    <w:rsid w:val="00B439CC"/>
    <w:rsid w:val="00B43FCB"/>
    <w:rsid w:val="00B471B5"/>
    <w:rsid w:val="00B77CE6"/>
    <w:rsid w:val="00B83A23"/>
    <w:rsid w:val="00B91779"/>
    <w:rsid w:val="00B9238A"/>
    <w:rsid w:val="00BA23BA"/>
    <w:rsid w:val="00BA5C4C"/>
    <w:rsid w:val="00BB48FC"/>
    <w:rsid w:val="00BE178F"/>
    <w:rsid w:val="00BE7A47"/>
    <w:rsid w:val="00C01EB6"/>
    <w:rsid w:val="00C136A9"/>
    <w:rsid w:val="00C26C83"/>
    <w:rsid w:val="00C47627"/>
    <w:rsid w:val="00C51BDE"/>
    <w:rsid w:val="00C73834"/>
    <w:rsid w:val="00C8062F"/>
    <w:rsid w:val="00CA4F4A"/>
    <w:rsid w:val="00CA7862"/>
    <w:rsid w:val="00CB0908"/>
    <w:rsid w:val="00CD1A5B"/>
    <w:rsid w:val="00CD46B0"/>
    <w:rsid w:val="00CD5E97"/>
    <w:rsid w:val="00CD74CD"/>
    <w:rsid w:val="00CE0B1B"/>
    <w:rsid w:val="00D0345A"/>
    <w:rsid w:val="00D077EA"/>
    <w:rsid w:val="00D30882"/>
    <w:rsid w:val="00D407EC"/>
    <w:rsid w:val="00D42783"/>
    <w:rsid w:val="00D43E35"/>
    <w:rsid w:val="00D4677D"/>
    <w:rsid w:val="00D4797D"/>
    <w:rsid w:val="00D548C9"/>
    <w:rsid w:val="00D6072D"/>
    <w:rsid w:val="00D75C0F"/>
    <w:rsid w:val="00D76194"/>
    <w:rsid w:val="00DA54C8"/>
    <w:rsid w:val="00DB5F4D"/>
    <w:rsid w:val="00DC297C"/>
    <w:rsid w:val="00DC2D51"/>
    <w:rsid w:val="00DC3B14"/>
    <w:rsid w:val="00DC4AAE"/>
    <w:rsid w:val="00DD702E"/>
    <w:rsid w:val="00DE1780"/>
    <w:rsid w:val="00DE58D1"/>
    <w:rsid w:val="00DE6D1E"/>
    <w:rsid w:val="00DF65E7"/>
    <w:rsid w:val="00DF6909"/>
    <w:rsid w:val="00E0219A"/>
    <w:rsid w:val="00E055D2"/>
    <w:rsid w:val="00E074BD"/>
    <w:rsid w:val="00E1703F"/>
    <w:rsid w:val="00E21B9A"/>
    <w:rsid w:val="00E2300F"/>
    <w:rsid w:val="00E60670"/>
    <w:rsid w:val="00E65DE2"/>
    <w:rsid w:val="00E73964"/>
    <w:rsid w:val="00E73D37"/>
    <w:rsid w:val="00E80961"/>
    <w:rsid w:val="00E80D0E"/>
    <w:rsid w:val="00E92010"/>
    <w:rsid w:val="00E948C2"/>
    <w:rsid w:val="00EA394D"/>
    <w:rsid w:val="00EC4129"/>
    <w:rsid w:val="00EC425E"/>
    <w:rsid w:val="00EF5DB8"/>
    <w:rsid w:val="00F25C8B"/>
    <w:rsid w:val="00F26E11"/>
    <w:rsid w:val="00F657AD"/>
    <w:rsid w:val="00F659F9"/>
    <w:rsid w:val="00F67DE7"/>
    <w:rsid w:val="00F71381"/>
    <w:rsid w:val="00F7366F"/>
    <w:rsid w:val="00F7449B"/>
    <w:rsid w:val="00F91214"/>
    <w:rsid w:val="00F960C0"/>
    <w:rsid w:val="00FA08D1"/>
    <w:rsid w:val="00FF3B35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1F24A"/>
  <w15:docId w15:val="{BE06F647-D3F7-4B81-B033-0E322F0F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6E81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4DA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4DA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34DA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4DAA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6F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7A2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5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58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EC425E"/>
    <w:rPr>
      <w:b/>
      <w:bCs/>
      <w:smallCaps/>
      <w:color w:val="5B9BD5" w:themeColor="accent1"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2B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4.jpe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-LAP-0000\Downloads\SRF_r2023.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AFC05-1818-4BF0-90B3-5904947C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SRF_r2023.05.dotx</Template>
  <TotalTime>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Manager/>
  <Company/>
  <LinksUpToDate>false</LinksUpToDate>
  <CharactersWithSpaces>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22-LAP-0165</dc:creator>
  <cp:keywords/>
  <dc:description>SD-F001. Rev. 03 [05.31.23]</dc:description>
  <cp:lastModifiedBy>Janella Rosales</cp:lastModifiedBy>
  <cp:revision>5</cp:revision>
  <cp:lastPrinted>2025-01-17T00:55:00Z</cp:lastPrinted>
  <dcterms:created xsi:type="dcterms:W3CDTF">2025-01-16T01:46:00Z</dcterms:created>
  <dcterms:modified xsi:type="dcterms:W3CDTF">2025-01-17T00:59:00Z</dcterms:modified>
  <cp:category/>
</cp:coreProperties>
</file>